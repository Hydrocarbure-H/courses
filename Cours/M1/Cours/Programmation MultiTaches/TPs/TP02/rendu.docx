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F88D5" w14:textId="06445308" w:rsidR="0045605B" w:rsidRDefault="00CA2D0C" w:rsidP="00CA2D0C">
      <w:pPr>
        <w:pStyle w:val="Titre"/>
      </w:pPr>
      <w:r>
        <w:t>Programmation multi-tâches – Rendu TP02</w:t>
      </w:r>
    </w:p>
    <w:p w14:paraId="482A066E" w14:textId="071EDBE9" w:rsidR="00CA2D0C" w:rsidRDefault="005C5903" w:rsidP="00CA2D0C">
      <w:pPr>
        <w:pStyle w:val="Titre1"/>
      </w:pPr>
      <w:r>
        <w:t>Partie 1</w:t>
      </w:r>
    </w:p>
    <w:p w14:paraId="4E0EAEB6" w14:textId="77777777" w:rsidR="005C5903" w:rsidRDefault="005C5903" w:rsidP="005C5903"/>
    <w:p w14:paraId="628BC4F2" w14:textId="53D55F7B" w:rsidR="005C5903" w:rsidRDefault="005C5903" w:rsidP="005C5903">
      <w:r>
        <w:t>Le code ci-dessous nous permet d’obtenir le résultat affiché dans la console.</w:t>
      </w:r>
    </w:p>
    <w:p w14:paraId="56F22D2B" w14:textId="6DC537FF" w:rsidR="005C5903" w:rsidRDefault="005C5903" w:rsidP="005C5903">
      <w:r w:rsidRPr="005C5903">
        <w:drawing>
          <wp:inline distT="0" distB="0" distL="0" distR="0" wp14:anchorId="42022327" wp14:editId="24B3EC1B">
            <wp:extent cx="6645910" cy="6445885"/>
            <wp:effectExtent l="0" t="0" r="0" b="0"/>
            <wp:docPr id="838582426" name="Image 1"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2426" name="Image 1" descr="Une image contenant texte, Appareils électroniques, capture d’écran, ordinateur&#10;&#10;Description générée automatiquement"/>
                    <pic:cNvPicPr/>
                  </pic:nvPicPr>
                  <pic:blipFill>
                    <a:blip r:embed="rId6"/>
                    <a:stretch>
                      <a:fillRect/>
                    </a:stretch>
                  </pic:blipFill>
                  <pic:spPr>
                    <a:xfrm>
                      <a:off x="0" y="0"/>
                      <a:ext cx="6645910" cy="6445885"/>
                    </a:xfrm>
                    <a:prstGeom prst="rect">
                      <a:avLst/>
                    </a:prstGeom>
                  </pic:spPr>
                </pic:pic>
              </a:graphicData>
            </a:graphic>
          </wp:inline>
        </w:drawing>
      </w:r>
    </w:p>
    <w:p w14:paraId="2BBEBAE0" w14:textId="23C8F302" w:rsidR="005C5903" w:rsidRDefault="005C5903" w:rsidP="005C5903">
      <w:r>
        <w:t>Avec Task1 et Task2 définies plus bas dans le code.</w:t>
      </w:r>
      <w:r w:rsidR="001C1806">
        <w:t xml:space="preserve"> Nous pouvons noter que le temps d’exécution est variable, mais dépasse rarement les 500ms, et descend rarement au-dessous de 20ms. Nous pouvons par ailleurs noter que seule la tâche 1 est visible à l’exécution du programme.</w:t>
      </w:r>
    </w:p>
    <w:p w14:paraId="0FC29290" w14:textId="77777777" w:rsidR="00F27B1F" w:rsidRDefault="00F27B1F" w:rsidP="005C5903"/>
    <w:p w14:paraId="01D41741" w14:textId="5F1146CF" w:rsidR="00F27B1F" w:rsidRDefault="00F27B1F" w:rsidP="005C5903">
      <w:pPr>
        <w:rPr>
          <w:b/>
          <w:bCs/>
        </w:rPr>
      </w:pPr>
      <w:r>
        <w:rPr>
          <w:b/>
          <w:bCs/>
        </w:rPr>
        <w:t xml:space="preserve">Note : La bibliothèque sur macOS contenant les fonctions de freeRTOS se trouve sur le chemin suivant : </w:t>
      </w:r>
    </w:p>
    <w:p w14:paraId="3F0AA528" w14:textId="77777777" w:rsidR="009647BC" w:rsidRDefault="009647BC" w:rsidP="009647BC">
      <w:pPr>
        <w:pStyle w:val="Sous-titre"/>
      </w:pPr>
    </w:p>
    <w:p w14:paraId="1FC022FE" w14:textId="69460A6B" w:rsidR="00F27B1F" w:rsidRDefault="009647BC" w:rsidP="009647BC">
      <w:pPr>
        <w:pStyle w:val="Sous-titre"/>
      </w:pPr>
      <w:r w:rsidRPr="009647BC">
        <w:t>/Users/</w:t>
      </w:r>
      <w:r>
        <w:t>&lt;user&gt;</w:t>
      </w:r>
      <w:r w:rsidRPr="009647BC">
        <w:t>/Library/Arduino15/packages/arduino/hardware/renesas_uno/1.0.4/libraries/Arduino_FreeRTOS/src/Arduino_FreeRTOS.h</w:t>
      </w:r>
    </w:p>
    <w:p w14:paraId="0851328E" w14:textId="68ED5C6C" w:rsidR="009B778A" w:rsidRDefault="009B778A" w:rsidP="005C5903">
      <w:r>
        <w:lastRenderedPageBreak/>
        <w:t>En décommentant les lignes permettant de faire un delay, nous pouvons constater que nous avons bien une « simultanéité » lors de l’exécution des tâches.</w:t>
      </w:r>
    </w:p>
    <w:p w14:paraId="3FD2DDFA" w14:textId="357AE854" w:rsidR="009647BC" w:rsidRDefault="009B778A" w:rsidP="005C5903">
      <w:r w:rsidRPr="009B778A">
        <w:drawing>
          <wp:inline distT="0" distB="0" distL="0" distR="0" wp14:anchorId="472FBDAD" wp14:editId="08F22931">
            <wp:extent cx="6645910" cy="7884160"/>
            <wp:effectExtent l="0" t="0" r="0" b="0"/>
            <wp:docPr id="1632843134"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43134" name="Image 1" descr="Une image contenant texte, Appareils électroniques, capture d’écran, logiciel&#10;&#10;Description générée automatiquement"/>
                    <pic:cNvPicPr/>
                  </pic:nvPicPr>
                  <pic:blipFill>
                    <a:blip r:embed="rId7"/>
                    <a:stretch>
                      <a:fillRect/>
                    </a:stretch>
                  </pic:blipFill>
                  <pic:spPr>
                    <a:xfrm>
                      <a:off x="0" y="0"/>
                      <a:ext cx="6645910" cy="7884160"/>
                    </a:xfrm>
                    <a:prstGeom prst="rect">
                      <a:avLst/>
                    </a:prstGeom>
                  </pic:spPr>
                </pic:pic>
              </a:graphicData>
            </a:graphic>
          </wp:inline>
        </w:drawing>
      </w:r>
    </w:p>
    <w:p w14:paraId="49FB7777" w14:textId="77777777" w:rsidR="00ED2EF9" w:rsidRDefault="00C85B5D">
      <w:pPr>
        <w:tabs>
          <w:tab w:val="clear" w:pos="4536"/>
          <w:tab w:val="clear" w:pos="9072"/>
        </w:tabs>
      </w:pPr>
      <w:r>
        <w:t xml:space="preserve">Après avoir commis l’erreur de décommenter le </w:t>
      </w:r>
      <w:r w:rsidRPr="00C96DA0">
        <w:rPr>
          <w:rStyle w:val="Sous-titreCar"/>
        </w:rPr>
        <w:t>delay()</w:t>
      </w:r>
      <w:r>
        <w:t>, il sera re commenté pour la majorité des exercices suivants.</w:t>
      </w:r>
    </w:p>
    <w:p w14:paraId="1C500A70" w14:textId="678CF6B3" w:rsidR="007B7E7F" w:rsidRDefault="00ED2EF9">
      <w:pPr>
        <w:tabs>
          <w:tab w:val="clear" w:pos="4536"/>
          <w:tab w:val="clear" w:pos="9072"/>
        </w:tabs>
        <w:rPr>
          <w:rFonts w:eastAsiaTheme="majorEastAsia" w:cstheme="majorBidi"/>
          <w:color w:val="2F5496" w:themeColor="accent1" w:themeShade="BF"/>
          <w:sz w:val="26"/>
          <w:szCs w:val="26"/>
        </w:rPr>
      </w:pPr>
      <w:r>
        <w:t>Par ailleurs, nous pouvons constater les différences entre les vitesses d’exécution entre nos différentes machines.</w:t>
      </w:r>
      <w:r w:rsidR="00E52828">
        <w:t xml:space="preserve"> Pour ma part, sur une machine avec un i7 (7eGen), </w:t>
      </w:r>
      <w:r w:rsidR="00E52828" w:rsidRPr="00E52828">
        <w:rPr>
          <w:rStyle w:val="Sous-titreCar"/>
        </w:rPr>
        <w:t>3 200 000 ~= 2s</w:t>
      </w:r>
      <w:r w:rsidR="00E52828">
        <w:t>.</w:t>
      </w:r>
      <w:r w:rsidR="007B7E7F">
        <w:br w:type="page"/>
      </w:r>
    </w:p>
    <w:p w14:paraId="28D33C65" w14:textId="400BB5F3" w:rsidR="00E922A2" w:rsidRDefault="007B7E7F" w:rsidP="007B7E7F">
      <w:pPr>
        <w:pStyle w:val="Titre2"/>
      </w:pPr>
      <w:r>
        <w:lastRenderedPageBreak/>
        <w:t>Exercice 01</w:t>
      </w:r>
    </w:p>
    <w:p w14:paraId="49134963" w14:textId="77777777" w:rsidR="007B7E7F" w:rsidRDefault="007B7E7F" w:rsidP="007B7E7F"/>
    <w:p w14:paraId="2728F2E3" w14:textId="7F178015" w:rsidR="007B7E7F" w:rsidRDefault="007B7E7F" w:rsidP="007B7E7F">
      <w:r>
        <w:t>La troisième tâche est créée de façon identique à celles précédemment créées précédemment.</w:t>
      </w:r>
      <w:r w:rsidR="00044782">
        <w:t xml:space="preserve"> Il était cependant nécessaire de modifier le délai afin de ne la faire apparaître</w:t>
      </w:r>
    </w:p>
    <w:p w14:paraId="084100DD" w14:textId="52348A0F" w:rsidR="007B7E7F" w:rsidRDefault="007B7E7F" w:rsidP="007B7E7F">
      <w:r w:rsidRPr="007B7E7F">
        <w:drawing>
          <wp:inline distT="0" distB="0" distL="0" distR="0" wp14:anchorId="44A14B79" wp14:editId="1CC913C3">
            <wp:extent cx="6645910" cy="7884160"/>
            <wp:effectExtent l="0" t="0" r="0" b="0"/>
            <wp:docPr id="173552944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9449" name="Image 1" descr="Une image contenant texte, Appareils électroniques, capture d’écran, logiciel&#10;&#10;Description générée automatiquement"/>
                    <pic:cNvPicPr/>
                  </pic:nvPicPr>
                  <pic:blipFill>
                    <a:blip r:embed="rId8"/>
                    <a:stretch>
                      <a:fillRect/>
                    </a:stretch>
                  </pic:blipFill>
                  <pic:spPr>
                    <a:xfrm>
                      <a:off x="0" y="0"/>
                      <a:ext cx="6645910" cy="7884160"/>
                    </a:xfrm>
                    <a:prstGeom prst="rect">
                      <a:avLst/>
                    </a:prstGeom>
                  </pic:spPr>
                </pic:pic>
              </a:graphicData>
            </a:graphic>
          </wp:inline>
        </w:drawing>
      </w:r>
    </w:p>
    <w:p w14:paraId="1BBC4616" w14:textId="77777777" w:rsidR="00044782" w:rsidRDefault="00044782" w:rsidP="007B7E7F">
      <w:pPr>
        <w:rPr>
          <w:b/>
          <w:bCs/>
        </w:rPr>
      </w:pPr>
    </w:p>
    <w:p w14:paraId="52E72822" w14:textId="77777777" w:rsidR="00044782" w:rsidRDefault="00044782" w:rsidP="007B7E7F">
      <w:pPr>
        <w:rPr>
          <w:b/>
          <w:bCs/>
        </w:rPr>
      </w:pPr>
    </w:p>
    <w:p w14:paraId="77117E6B" w14:textId="20D97EEE" w:rsidR="00044782" w:rsidRDefault="00044782" w:rsidP="007B7E7F">
      <w:pPr>
        <w:rPr>
          <w:b/>
          <w:bCs/>
        </w:rPr>
      </w:pPr>
      <w:r>
        <w:rPr>
          <w:b/>
          <w:bCs/>
        </w:rPr>
        <w:lastRenderedPageBreak/>
        <w:t>Note : Il n’était pas autorisé d’utiliser delay(), le code modifié est donc le suivant, avec le résultat en console.</w:t>
      </w:r>
    </w:p>
    <w:p w14:paraId="64681849" w14:textId="193CFA59" w:rsidR="00044782" w:rsidRDefault="00044782" w:rsidP="007B7E7F">
      <w:pPr>
        <w:rPr>
          <w:b/>
          <w:bCs/>
        </w:rPr>
      </w:pPr>
      <w:r w:rsidRPr="00044782">
        <w:rPr>
          <w:b/>
          <w:bCs/>
        </w:rPr>
        <w:drawing>
          <wp:inline distT="0" distB="0" distL="0" distR="0" wp14:anchorId="535CF655" wp14:editId="7F5DDC51">
            <wp:extent cx="6645910" cy="7884160"/>
            <wp:effectExtent l="0" t="0" r="0" b="0"/>
            <wp:docPr id="202321047" name="Image 1"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47" name="Image 1" descr="Une image contenant texte, Appareils électroniques, capture d’écran, ordinateur&#10;&#10;Description générée automatiquement"/>
                    <pic:cNvPicPr/>
                  </pic:nvPicPr>
                  <pic:blipFill>
                    <a:blip r:embed="rId9"/>
                    <a:stretch>
                      <a:fillRect/>
                    </a:stretch>
                  </pic:blipFill>
                  <pic:spPr>
                    <a:xfrm>
                      <a:off x="0" y="0"/>
                      <a:ext cx="6645910" cy="7884160"/>
                    </a:xfrm>
                    <a:prstGeom prst="rect">
                      <a:avLst/>
                    </a:prstGeom>
                  </pic:spPr>
                </pic:pic>
              </a:graphicData>
            </a:graphic>
          </wp:inline>
        </w:drawing>
      </w:r>
    </w:p>
    <w:p w14:paraId="3FFF4664" w14:textId="77777777" w:rsidR="00394890" w:rsidRDefault="00394890" w:rsidP="007B7E7F">
      <w:pPr>
        <w:rPr>
          <w:b/>
          <w:bCs/>
        </w:rPr>
      </w:pPr>
    </w:p>
    <w:p w14:paraId="059CFC78" w14:textId="3F42EE76" w:rsidR="0087398B" w:rsidRDefault="0087398B">
      <w:pPr>
        <w:tabs>
          <w:tab w:val="clear" w:pos="4536"/>
          <w:tab w:val="clear" w:pos="9072"/>
        </w:tabs>
        <w:rPr>
          <w:rFonts w:eastAsiaTheme="majorEastAsia" w:cstheme="majorBidi"/>
          <w:color w:val="2F5496" w:themeColor="accent1" w:themeShade="BF"/>
          <w:sz w:val="26"/>
          <w:szCs w:val="26"/>
        </w:rPr>
      </w:pPr>
      <w:r>
        <w:br w:type="page"/>
      </w:r>
    </w:p>
    <w:p w14:paraId="05C30634" w14:textId="17214665" w:rsidR="00394890" w:rsidRDefault="0087398B" w:rsidP="006A4E67">
      <w:pPr>
        <w:pStyle w:val="Titre2"/>
      </w:pPr>
      <w:r>
        <w:lastRenderedPageBreak/>
        <w:t>Exercice 02</w:t>
      </w:r>
    </w:p>
    <w:p w14:paraId="0BF83DD2" w14:textId="77777777" w:rsidR="0087398B" w:rsidRDefault="0087398B" w:rsidP="0087398B"/>
    <w:p w14:paraId="4D301476" w14:textId="48E5ECBF" w:rsidR="00D550A6" w:rsidRDefault="00D550A6" w:rsidP="0087398B">
      <w:r>
        <w:t>Le code permettant d’afficher le nom toutes les 4 secondes est le suivant.</w:t>
      </w:r>
    </w:p>
    <w:p w14:paraId="2E5AE0B6" w14:textId="0155D795" w:rsidR="00D550A6" w:rsidRDefault="00D550A6" w:rsidP="0087398B">
      <w:r w:rsidRPr="00D550A6">
        <w:drawing>
          <wp:inline distT="0" distB="0" distL="0" distR="0" wp14:anchorId="553C2C1F" wp14:editId="431918E0">
            <wp:extent cx="6645910" cy="7884160"/>
            <wp:effectExtent l="0" t="0" r="0" b="0"/>
            <wp:docPr id="1341924652" name="Image 1"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24652" name="Image 1" descr="Une image contenant texte, Appareils électroniques, capture d’écran, ordinateur&#10;&#10;Description générée automatiquement"/>
                    <pic:cNvPicPr/>
                  </pic:nvPicPr>
                  <pic:blipFill>
                    <a:blip r:embed="rId10"/>
                    <a:stretch>
                      <a:fillRect/>
                    </a:stretch>
                  </pic:blipFill>
                  <pic:spPr>
                    <a:xfrm>
                      <a:off x="0" y="0"/>
                      <a:ext cx="6645910" cy="7884160"/>
                    </a:xfrm>
                    <a:prstGeom prst="rect">
                      <a:avLst/>
                    </a:prstGeom>
                  </pic:spPr>
                </pic:pic>
              </a:graphicData>
            </a:graphic>
          </wp:inline>
        </w:drawing>
      </w:r>
    </w:p>
    <w:p w14:paraId="7DFD529A" w14:textId="7161C9E1" w:rsidR="00413550" w:rsidRDefault="00413550">
      <w:pPr>
        <w:tabs>
          <w:tab w:val="clear" w:pos="4536"/>
          <w:tab w:val="clear" w:pos="9072"/>
        </w:tabs>
      </w:pPr>
      <w:r>
        <w:br w:type="page"/>
      </w:r>
    </w:p>
    <w:p w14:paraId="39241482" w14:textId="77777777" w:rsidR="000C076D" w:rsidRDefault="000C076D" w:rsidP="000C076D">
      <w:pPr>
        <w:pStyle w:val="Titre2"/>
      </w:pPr>
      <w:r>
        <w:lastRenderedPageBreak/>
        <w:t>Exercice 03</w:t>
      </w:r>
    </w:p>
    <w:p w14:paraId="4BAC6FAE" w14:textId="77777777" w:rsidR="000C076D" w:rsidRDefault="000C076D" w:rsidP="000C076D"/>
    <w:p w14:paraId="51E1A6D6" w14:textId="77777777" w:rsidR="000C076D" w:rsidRDefault="000C076D" w:rsidP="000C076D">
      <w:r>
        <w:t>Le code permettant d’expérimenter le programme de l’exercice 07 du TP01 est le suivant.</w:t>
      </w:r>
    </w:p>
    <w:p w14:paraId="77A24B86" w14:textId="77777777" w:rsidR="00871E0D" w:rsidRDefault="000C076D" w:rsidP="000C076D">
      <w:r w:rsidRPr="000C076D">
        <w:drawing>
          <wp:inline distT="0" distB="0" distL="0" distR="0" wp14:anchorId="2596122F" wp14:editId="1E490B2B">
            <wp:extent cx="6645910" cy="7884160"/>
            <wp:effectExtent l="0" t="0" r="0" b="0"/>
            <wp:docPr id="463254916" name="Image 1"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54916" name="Image 1" descr="Une image contenant texte, Appareils électroniques, capture d’écran, ordinateur&#10;&#10;Description générée automatiquement"/>
                    <pic:cNvPicPr/>
                  </pic:nvPicPr>
                  <pic:blipFill>
                    <a:blip r:embed="rId11"/>
                    <a:stretch>
                      <a:fillRect/>
                    </a:stretch>
                  </pic:blipFill>
                  <pic:spPr>
                    <a:xfrm>
                      <a:off x="0" y="0"/>
                      <a:ext cx="6645910" cy="7884160"/>
                    </a:xfrm>
                    <a:prstGeom prst="rect">
                      <a:avLst/>
                    </a:prstGeom>
                  </pic:spPr>
                </pic:pic>
              </a:graphicData>
            </a:graphic>
          </wp:inline>
        </w:drawing>
      </w:r>
    </w:p>
    <w:p w14:paraId="2D30E443" w14:textId="3FB19779" w:rsidR="000C076D" w:rsidRDefault="00871E0D" w:rsidP="000C076D">
      <w:r>
        <w:t xml:space="preserve">Afin de ne pas devoir faire de photo, nous avons affiché </w:t>
      </w:r>
      <w:r w:rsidRPr="002E0580">
        <w:rPr>
          <w:rStyle w:val="Sous-titreCar"/>
        </w:rPr>
        <w:t>ON</w:t>
      </w:r>
      <w:r>
        <w:t xml:space="preserve"> ou </w:t>
      </w:r>
      <w:r w:rsidRPr="002E0580">
        <w:rPr>
          <w:rStyle w:val="Sous-titreCar"/>
        </w:rPr>
        <w:t>OFF</w:t>
      </w:r>
      <w:r>
        <w:t xml:space="preserve"> lorsque la LED apparaît allumée ou éteinte sur la carte Arduino.</w:t>
      </w:r>
      <w:r w:rsidR="000C076D">
        <w:br w:type="page"/>
      </w:r>
    </w:p>
    <w:p w14:paraId="4F8ABE70" w14:textId="211491FA" w:rsidR="00D550A6" w:rsidRDefault="00102C70" w:rsidP="00102C70">
      <w:pPr>
        <w:pStyle w:val="Titre2"/>
      </w:pPr>
      <w:r>
        <w:lastRenderedPageBreak/>
        <w:t>Exercice 0</w:t>
      </w:r>
      <w:r w:rsidR="00C97996">
        <w:t>5</w:t>
      </w:r>
    </w:p>
    <w:p w14:paraId="4AFCF4D6" w14:textId="77777777" w:rsidR="00102C70" w:rsidRDefault="00102C70" w:rsidP="00102C70"/>
    <w:p w14:paraId="3150C27F" w14:textId="39D3E5FA" w:rsidR="002D4F2D" w:rsidRDefault="002D4F2D" w:rsidP="00102C70">
      <w:r>
        <w:t>Le code permettant d’afficher ces deux tâches est le suivant.</w:t>
      </w:r>
    </w:p>
    <w:p w14:paraId="2843F07B" w14:textId="5395AEE3" w:rsidR="002D4F2D" w:rsidRDefault="002D4F2D" w:rsidP="00102C70">
      <w:r w:rsidRPr="002D4F2D">
        <w:drawing>
          <wp:inline distT="0" distB="0" distL="0" distR="0" wp14:anchorId="3063283C" wp14:editId="62430C87">
            <wp:extent cx="6645910" cy="7884160"/>
            <wp:effectExtent l="0" t="0" r="0" b="0"/>
            <wp:docPr id="1526748393" name="Image 1"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8393" name="Image 1" descr="Une image contenant texte, Appareils électroniques, capture d’écran, ordinateur&#10;&#10;Description générée automatiquement"/>
                    <pic:cNvPicPr/>
                  </pic:nvPicPr>
                  <pic:blipFill>
                    <a:blip r:embed="rId12"/>
                    <a:stretch>
                      <a:fillRect/>
                    </a:stretch>
                  </pic:blipFill>
                  <pic:spPr>
                    <a:xfrm>
                      <a:off x="0" y="0"/>
                      <a:ext cx="6645910" cy="7884160"/>
                    </a:xfrm>
                    <a:prstGeom prst="rect">
                      <a:avLst/>
                    </a:prstGeom>
                  </pic:spPr>
                </pic:pic>
              </a:graphicData>
            </a:graphic>
          </wp:inline>
        </w:drawing>
      </w:r>
    </w:p>
    <w:p w14:paraId="7E151869" w14:textId="641A677B" w:rsidR="00A7703B" w:rsidRDefault="00A7703B">
      <w:pPr>
        <w:tabs>
          <w:tab w:val="clear" w:pos="4536"/>
          <w:tab w:val="clear" w:pos="9072"/>
        </w:tabs>
      </w:pPr>
      <w:r>
        <w:br w:type="page"/>
      </w:r>
    </w:p>
    <w:p w14:paraId="6400C581" w14:textId="7FEBFEEF" w:rsidR="002D4F2D" w:rsidRDefault="00A7703B" w:rsidP="00A7703B">
      <w:pPr>
        <w:pStyle w:val="Titre2"/>
      </w:pPr>
      <w:r>
        <w:lastRenderedPageBreak/>
        <w:t>Exercice 0</w:t>
      </w:r>
      <w:r w:rsidR="001C0087">
        <w:t>5 - suite</w:t>
      </w:r>
    </w:p>
    <w:p w14:paraId="4B92BC89" w14:textId="77777777" w:rsidR="00A7703B" w:rsidRDefault="00A7703B" w:rsidP="00A7703B"/>
    <w:p w14:paraId="46CB3964" w14:textId="0C1916C8" w:rsidR="00BC1E25" w:rsidRDefault="00BC1E25" w:rsidP="00A7703B">
      <w:r>
        <w:t>Le code permettant de refaire l’exercice 05 mais en effectuant une optimisation du code est le suivant.</w:t>
      </w:r>
    </w:p>
    <w:p w14:paraId="3EB16486" w14:textId="4F16EADA" w:rsidR="00BC1E25" w:rsidRDefault="00BC1E25" w:rsidP="00A7703B">
      <w:r w:rsidRPr="00BC1E25">
        <w:drawing>
          <wp:inline distT="0" distB="0" distL="0" distR="0" wp14:anchorId="3D3C8323" wp14:editId="5E076CDB">
            <wp:extent cx="6645910" cy="7884160"/>
            <wp:effectExtent l="0" t="0" r="0" b="0"/>
            <wp:docPr id="1267939520" name="Image 1"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39520" name="Image 1" descr="Une image contenant texte, Appareils électroniques, capture d’écran, ordinateur&#10;&#10;Description générée automatiquement"/>
                    <pic:cNvPicPr/>
                  </pic:nvPicPr>
                  <pic:blipFill>
                    <a:blip r:embed="rId13"/>
                    <a:stretch>
                      <a:fillRect/>
                    </a:stretch>
                  </pic:blipFill>
                  <pic:spPr>
                    <a:xfrm>
                      <a:off x="0" y="0"/>
                      <a:ext cx="6645910" cy="7884160"/>
                    </a:xfrm>
                    <a:prstGeom prst="rect">
                      <a:avLst/>
                    </a:prstGeom>
                  </pic:spPr>
                </pic:pic>
              </a:graphicData>
            </a:graphic>
          </wp:inline>
        </w:drawing>
      </w:r>
    </w:p>
    <w:p w14:paraId="27E98018" w14:textId="19692F84" w:rsidR="009C245D" w:rsidRDefault="00187B98" w:rsidP="00A7703B">
      <w:r>
        <w:t>Nous pouvons constater un comportement identique.</w:t>
      </w:r>
    </w:p>
    <w:p w14:paraId="73509552" w14:textId="77777777" w:rsidR="009C245D" w:rsidRDefault="009C245D">
      <w:pPr>
        <w:tabs>
          <w:tab w:val="clear" w:pos="4536"/>
          <w:tab w:val="clear" w:pos="9072"/>
        </w:tabs>
      </w:pPr>
      <w:r>
        <w:br w:type="page"/>
      </w:r>
    </w:p>
    <w:p w14:paraId="506DA53F" w14:textId="3470C620" w:rsidR="00BC1E25" w:rsidRDefault="009C245D" w:rsidP="009C245D">
      <w:pPr>
        <w:pStyle w:val="Titre2"/>
      </w:pPr>
      <w:r>
        <w:lastRenderedPageBreak/>
        <w:t>Exemple</w:t>
      </w:r>
    </w:p>
    <w:p w14:paraId="37FB6B30" w14:textId="77777777" w:rsidR="009C245D" w:rsidRDefault="009C245D" w:rsidP="009C245D"/>
    <w:p w14:paraId="50DDA92F" w14:textId="7957B9D6" w:rsidR="009C245D" w:rsidRDefault="009C245D" w:rsidP="009C245D">
      <w:r>
        <w:t>Le code suivant permet d’expérimenter le comportement qui aura lieu si jamais la priorité de deux tâches identiques n’est pas la même. Nous pouvons constater que seule la tâche de priorité supérieure est traitée.</w:t>
      </w:r>
    </w:p>
    <w:p w14:paraId="39EAB67D" w14:textId="5DEAA626" w:rsidR="009C245D" w:rsidRPr="009C245D" w:rsidRDefault="009C245D" w:rsidP="009C245D">
      <w:r w:rsidRPr="009C245D">
        <w:drawing>
          <wp:inline distT="0" distB="0" distL="0" distR="0" wp14:anchorId="0DF4DD3E" wp14:editId="4613C31E">
            <wp:extent cx="6645910" cy="7884160"/>
            <wp:effectExtent l="0" t="0" r="0" b="0"/>
            <wp:docPr id="262208361" name="Image 1"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8361" name="Image 1" descr="Une image contenant texte, Appareils électroniques, capture d’écran, ordinateur&#10;&#10;Description générée automatiquement"/>
                    <pic:cNvPicPr/>
                  </pic:nvPicPr>
                  <pic:blipFill>
                    <a:blip r:embed="rId14"/>
                    <a:stretch>
                      <a:fillRect/>
                    </a:stretch>
                  </pic:blipFill>
                  <pic:spPr>
                    <a:xfrm>
                      <a:off x="0" y="0"/>
                      <a:ext cx="6645910" cy="7884160"/>
                    </a:xfrm>
                    <a:prstGeom prst="rect">
                      <a:avLst/>
                    </a:prstGeom>
                  </pic:spPr>
                </pic:pic>
              </a:graphicData>
            </a:graphic>
          </wp:inline>
        </w:drawing>
      </w:r>
    </w:p>
    <w:sectPr w:rsidR="009C245D" w:rsidRPr="009C245D" w:rsidSect="0045605B">
      <w:headerReference w:type="default" r:id="rId1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DA288" w14:textId="77777777" w:rsidR="00845D1C" w:rsidRDefault="00845D1C" w:rsidP="0045605B">
      <w:r>
        <w:separator/>
      </w:r>
    </w:p>
  </w:endnote>
  <w:endnote w:type="continuationSeparator" w:id="0">
    <w:p w14:paraId="692D59AC" w14:textId="77777777" w:rsidR="00845D1C" w:rsidRDefault="00845D1C" w:rsidP="004560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F Pro Rounded Light">
    <w:altName w:val="SF PRO ROUNDED LIGHT"/>
    <w:panose1 w:val="00000000000000000000"/>
    <w:charset w:val="00"/>
    <w:family w:val="auto"/>
    <w:notTrueType/>
    <w:pitch w:val="variable"/>
    <w:sig w:usb0="E10002FF" w:usb1="5241EDFF" w:usb2="04008020" w:usb3="00000000" w:csb0="0000019F" w:csb1="00000000"/>
  </w:font>
  <w:font w:name="SF Pro Rounded">
    <w:panose1 w:val="00000000000000000000"/>
    <w:charset w:val="00"/>
    <w:family w:val="auto"/>
    <w:notTrueType/>
    <w:pitch w:val="variable"/>
    <w:sig w:usb0="E10002FF" w:usb1="5241EDFF" w:usb2="04008020" w:usb3="00000000" w:csb0="0000019F" w:csb1="00000000"/>
  </w:font>
  <w:font w:name="SF Pro Rounded Medium">
    <w:altName w:val="SF PRO ROUNDED MEDIUM"/>
    <w:panose1 w:val="00000000000000000000"/>
    <w:charset w:val="00"/>
    <w:family w:val="auto"/>
    <w:notTrueType/>
    <w:pitch w:val="variable"/>
    <w:sig w:usb0="E10002FF" w:usb1="5241EDFF" w:usb2="04008020" w:usb3="00000000" w:csb0="0000019F" w:csb1="00000000"/>
  </w:font>
  <w:font w:name="SF Mono">
    <w:panose1 w:val="020B0009000002000000"/>
    <w:charset w:val="00"/>
    <w:family w:val="modern"/>
    <w:notTrueType/>
    <w:pitch w:val="fixed"/>
    <w:sig w:usb0="A10002EF" w:usb1="5000BDE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587FD" w14:textId="77777777" w:rsidR="00845D1C" w:rsidRDefault="00845D1C" w:rsidP="0045605B">
      <w:r>
        <w:separator/>
      </w:r>
    </w:p>
  </w:footnote>
  <w:footnote w:type="continuationSeparator" w:id="0">
    <w:p w14:paraId="30A94504" w14:textId="77777777" w:rsidR="00845D1C" w:rsidRDefault="00845D1C" w:rsidP="004560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8465E" w14:textId="201B99EA" w:rsidR="0045605B" w:rsidRPr="0045605B" w:rsidRDefault="0045605B" w:rsidP="0045605B">
    <w:pPr>
      <w:pStyle w:val="En-tte"/>
    </w:pPr>
    <w:r w:rsidRPr="0045605B">
      <w:rPr>
        <w:noProof/>
      </w:rPr>
      <w:drawing>
        <wp:anchor distT="0" distB="0" distL="114300" distR="114300" simplePos="0" relativeHeight="251658240" behindDoc="0" locked="0" layoutInCell="1" allowOverlap="1" wp14:anchorId="487A3D4E" wp14:editId="148EAA09">
          <wp:simplePos x="0" y="0"/>
          <wp:positionH relativeFrom="margin">
            <wp:posOffset>5337709</wp:posOffset>
          </wp:positionH>
          <wp:positionV relativeFrom="margin">
            <wp:posOffset>-642988</wp:posOffset>
          </wp:positionV>
          <wp:extent cx="1469390" cy="478790"/>
          <wp:effectExtent l="0" t="0" r="3810" b="3810"/>
          <wp:wrapSquare wrapText="bothSides"/>
          <wp:docPr id="1735555463" name="Image 1" descr="Espace Presse - Efr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ace Presse - Efrei"/>
                  <pic:cNvPicPr>
                    <a:picLocks noChangeAspect="1" noChangeArrowheads="1"/>
                  </pic:cNvPicPr>
                </pic:nvPicPr>
                <pic:blipFill>
                  <a:blip r:embed="rId1">
                    <a:alphaModFix amt="35000"/>
                    <a:extLst>
                      <a:ext uri="{28A0092B-C50C-407E-A947-70E740481C1C}">
                        <a14:useLocalDpi xmlns:a14="http://schemas.microsoft.com/office/drawing/2010/main" val="0"/>
                      </a:ext>
                    </a:extLst>
                  </a:blip>
                  <a:srcRect/>
                  <a:stretch>
                    <a:fillRect/>
                  </a:stretch>
                </pic:blipFill>
                <pic:spPr bwMode="auto">
                  <a:xfrm>
                    <a:off x="0" y="0"/>
                    <a:ext cx="1469390" cy="47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05B">
      <w:t>Thomas PEUGNET</w:t>
    </w:r>
    <w:r w:rsidR="00984568">
      <w:t xml:space="preserve"> – Vincent LAGOGUÉ – David TEJEDA</w:t>
    </w:r>
  </w:p>
  <w:p w14:paraId="1A607631" w14:textId="77777777" w:rsidR="0045605B" w:rsidRDefault="0045605B" w:rsidP="0045605B">
    <w:pPr>
      <w:pStyle w:val="En-tte"/>
    </w:pPr>
    <w:r w:rsidRPr="0045605B">
      <w:t>M1 Réseaux et Sécurité – RS3</w:t>
    </w:r>
  </w:p>
  <w:p w14:paraId="01A2FAF7" w14:textId="77777777" w:rsidR="0045605B" w:rsidRDefault="0045605B" w:rsidP="0045605B">
    <w:pPr>
      <w:pStyle w:val="En-tte"/>
    </w:pPr>
    <w:r>
      <w:fldChar w:fldCharType="begin"/>
    </w:r>
    <w:r>
      <w:instrText xml:space="preserve"> INCLUDEPICTURE "https://www.efrei.fr/wp-content/uploads/2022/01/LOGO_EFREI-PRINT_EFREI-WEB.png" \* MERGEFORMATINET </w:instrText>
    </w:r>
    <w:r w:rsidR="00000000">
      <w:fldChar w:fldCharType="separate"/>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D0C"/>
    <w:rsid w:val="00040266"/>
    <w:rsid w:val="00044782"/>
    <w:rsid w:val="000C076D"/>
    <w:rsid w:val="00102C70"/>
    <w:rsid w:val="00187B98"/>
    <w:rsid w:val="001C0087"/>
    <w:rsid w:val="001C1806"/>
    <w:rsid w:val="002D4F2D"/>
    <w:rsid w:val="002E0580"/>
    <w:rsid w:val="00312787"/>
    <w:rsid w:val="00394890"/>
    <w:rsid w:val="00413550"/>
    <w:rsid w:val="0045605B"/>
    <w:rsid w:val="004E63A1"/>
    <w:rsid w:val="005C5903"/>
    <w:rsid w:val="006A3EE0"/>
    <w:rsid w:val="006A4E67"/>
    <w:rsid w:val="006D76B4"/>
    <w:rsid w:val="007B7E7F"/>
    <w:rsid w:val="00837E2E"/>
    <w:rsid w:val="00845D1C"/>
    <w:rsid w:val="00871E0D"/>
    <w:rsid w:val="0087398B"/>
    <w:rsid w:val="00913FE2"/>
    <w:rsid w:val="009647BC"/>
    <w:rsid w:val="00964AE3"/>
    <w:rsid w:val="00984568"/>
    <w:rsid w:val="009B778A"/>
    <w:rsid w:val="009C245D"/>
    <w:rsid w:val="00A26092"/>
    <w:rsid w:val="00A7703B"/>
    <w:rsid w:val="00B36291"/>
    <w:rsid w:val="00BC1E25"/>
    <w:rsid w:val="00C85B5D"/>
    <w:rsid w:val="00C96DA0"/>
    <w:rsid w:val="00C97996"/>
    <w:rsid w:val="00CA2D0C"/>
    <w:rsid w:val="00CA3862"/>
    <w:rsid w:val="00D550A6"/>
    <w:rsid w:val="00E52828"/>
    <w:rsid w:val="00E922A2"/>
    <w:rsid w:val="00ED2EF9"/>
    <w:rsid w:val="00F27B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BFD8B"/>
  <w15:chartTrackingRefBased/>
  <w15:docId w15:val="{EB156C2A-72C0-DF44-B7F7-B2768486B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05B"/>
    <w:pPr>
      <w:tabs>
        <w:tab w:val="center" w:pos="4536"/>
        <w:tab w:val="right" w:pos="9072"/>
      </w:tabs>
    </w:pPr>
    <w:rPr>
      <w:rFonts w:ascii="SF Pro Rounded Light" w:hAnsi="SF Pro Rounded Light"/>
    </w:rPr>
  </w:style>
  <w:style w:type="paragraph" w:styleId="Titre1">
    <w:name w:val="heading 1"/>
    <w:basedOn w:val="Normal"/>
    <w:next w:val="Normal"/>
    <w:link w:val="Titre1Car"/>
    <w:uiPriority w:val="9"/>
    <w:qFormat/>
    <w:rsid w:val="0045605B"/>
    <w:pPr>
      <w:keepNext/>
      <w:keepLines/>
      <w:spacing w:before="240"/>
      <w:outlineLvl w:val="0"/>
    </w:pPr>
    <w:rPr>
      <w:rFonts w:ascii="SF Pro Rounded" w:eastAsiaTheme="majorEastAsia" w:hAnsi="SF Pro Rounded" w:cstheme="majorBidi"/>
      <w:color w:val="2F5496" w:themeColor="accent1" w:themeShade="BF"/>
      <w:sz w:val="32"/>
      <w:szCs w:val="32"/>
    </w:rPr>
  </w:style>
  <w:style w:type="paragraph" w:styleId="Titre2">
    <w:name w:val="heading 2"/>
    <w:basedOn w:val="Normal"/>
    <w:next w:val="Normal"/>
    <w:link w:val="Titre2Car"/>
    <w:uiPriority w:val="9"/>
    <w:unhideWhenUsed/>
    <w:qFormat/>
    <w:rsid w:val="0045605B"/>
    <w:pPr>
      <w:keepNext/>
      <w:keepLines/>
      <w:spacing w:before="40"/>
      <w:outlineLvl w:val="1"/>
    </w:pPr>
    <w:rPr>
      <w:rFonts w:eastAsiaTheme="majorEastAsia"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5605B"/>
  </w:style>
  <w:style w:type="character" w:customStyle="1" w:styleId="En-tteCar">
    <w:name w:val="En-tête Car"/>
    <w:basedOn w:val="Policepardfaut"/>
    <w:link w:val="En-tte"/>
    <w:uiPriority w:val="99"/>
    <w:rsid w:val="0045605B"/>
  </w:style>
  <w:style w:type="paragraph" w:styleId="Pieddepage">
    <w:name w:val="footer"/>
    <w:basedOn w:val="Normal"/>
    <w:link w:val="PieddepageCar"/>
    <w:uiPriority w:val="99"/>
    <w:unhideWhenUsed/>
    <w:rsid w:val="0045605B"/>
  </w:style>
  <w:style w:type="character" w:customStyle="1" w:styleId="PieddepageCar">
    <w:name w:val="Pied de page Car"/>
    <w:basedOn w:val="Policepardfaut"/>
    <w:link w:val="Pieddepage"/>
    <w:uiPriority w:val="99"/>
    <w:rsid w:val="0045605B"/>
  </w:style>
  <w:style w:type="character" w:customStyle="1" w:styleId="Titre1Car">
    <w:name w:val="Titre 1 Car"/>
    <w:basedOn w:val="Policepardfaut"/>
    <w:link w:val="Titre1"/>
    <w:uiPriority w:val="9"/>
    <w:rsid w:val="0045605B"/>
    <w:rPr>
      <w:rFonts w:ascii="SF Pro Rounded" w:eastAsiaTheme="majorEastAsia" w:hAnsi="SF Pro Rounded" w:cstheme="majorBidi"/>
      <w:color w:val="2F5496" w:themeColor="accent1" w:themeShade="BF"/>
      <w:sz w:val="32"/>
      <w:szCs w:val="32"/>
    </w:rPr>
  </w:style>
  <w:style w:type="paragraph" w:styleId="Titre">
    <w:name w:val="Title"/>
    <w:basedOn w:val="Normal"/>
    <w:next w:val="Normal"/>
    <w:link w:val="TitreCar"/>
    <w:uiPriority w:val="10"/>
    <w:qFormat/>
    <w:rsid w:val="0045605B"/>
    <w:pPr>
      <w:contextualSpacing/>
      <w:jc w:val="center"/>
    </w:pPr>
    <w:rPr>
      <w:rFonts w:ascii="SF Pro Rounded Medium" w:eastAsiaTheme="majorEastAsia" w:hAnsi="SF Pro Rounded Medium" w:cstheme="majorBidi"/>
      <w:color w:val="4472C4" w:themeColor="accent1"/>
      <w:spacing w:val="-10"/>
      <w:kern w:val="28"/>
      <w:sz w:val="56"/>
      <w:szCs w:val="56"/>
    </w:rPr>
  </w:style>
  <w:style w:type="character" w:customStyle="1" w:styleId="TitreCar">
    <w:name w:val="Titre Car"/>
    <w:basedOn w:val="Policepardfaut"/>
    <w:link w:val="Titre"/>
    <w:uiPriority w:val="10"/>
    <w:rsid w:val="0045605B"/>
    <w:rPr>
      <w:rFonts w:ascii="SF Pro Rounded Medium" w:eastAsiaTheme="majorEastAsia" w:hAnsi="SF Pro Rounded Medium" w:cstheme="majorBidi"/>
      <w:color w:val="4472C4" w:themeColor="accent1"/>
      <w:spacing w:val="-10"/>
      <w:kern w:val="28"/>
      <w:sz w:val="56"/>
      <w:szCs w:val="56"/>
    </w:rPr>
  </w:style>
  <w:style w:type="character" w:customStyle="1" w:styleId="Titre2Car">
    <w:name w:val="Titre 2 Car"/>
    <w:basedOn w:val="Policepardfaut"/>
    <w:link w:val="Titre2"/>
    <w:uiPriority w:val="9"/>
    <w:rsid w:val="0045605B"/>
    <w:rPr>
      <w:rFonts w:ascii="SF Pro Rounded Light" w:eastAsiaTheme="majorEastAsia" w:hAnsi="SF Pro Rounded Light" w:cstheme="majorBidi"/>
      <w:color w:val="2F5496" w:themeColor="accent1" w:themeShade="BF"/>
      <w:sz w:val="26"/>
      <w:szCs w:val="26"/>
    </w:rPr>
  </w:style>
  <w:style w:type="paragraph" w:styleId="Sous-titre">
    <w:name w:val="Subtitle"/>
    <w:aliases w:val="Code"/>
    <w:basedOn w:val="Normal"/>
    <w:next w:val="Normal"/>
    <w:link w:val="Sous-titreCar"/>
    <w:uiPriority w:val="11"/>
    <w:qFormat/>
    <w:rsid w:val="006D76B4"/>
    <w:pPr>
      <w:numPr>
        <w:ilvl w:val="1"/>
      </w:numPr>
      <w:spacing w:after="160"/>
    </w:pPr>
    <w:rPr>
      <w:rFonts w:ascii="SF Mono" w:eastAsiaTheme="minorEastAsia" w:hAnsi="SF Mono"/>
      <w:b/>
      <w:color w:val="5A5A5A" w:themeColor="text1" w:themeTint="A5"/>
      <w:spacing w:val="15"/>
      <w:sz w:val="18"/>
      <w:szCs w:val="22"/>
    </w:rPr>
  </w:style>
  <w:style w:type="character" w:customStyle="1" w:styleId="Sous-titreCar">
    <w:name w:val="Sous-titre Car"/>
    <w:aliases w:val="Code Car"/>
    <w:basedOn w:val="Policepardfaut"/>
    <w:link w:val="Sous-titre"/>
    <w:uiPriority w:val="11"/>
    <w:rsid w:val="006D76B4"/>
    <w:rPr>
      <w:rFonts w:ascii="SF Mono" w:eastAsiaTheme="minorEastAsia" w:hAnsi="SF Mono"/>
      <w:b/>
      <w:color w:val="5A5A5A" w:themeColor="text1" w:themeTint="A5"/>
      <w:spacing w:val="15"/>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454842">
      <w:bodyDiv w:val="1"/>
      <w:marLeft w:val="0"/>
      <w:marRight w:val="0"/>
      <w:marTop w:val="0"/>
      <w:marBottom w:val="0"/>
      <w:divBdr>
        <w:top w:val="none" w:sz="0" w:space="0" w:color="auto"/>
        <w:left w:val="none" w:sz="0" w:space="0" w:color="auto"/>
        <w:bottom w:val="none" w:sz="0" w:space="0" w:color="auto"/>
        <w:right w:val="none" w:sz="0" w:space="0" w:color="auto"/>
      </w:divBdr>
      <w:divsChild>
        <w:div w:id="1526559591">
          <w:marLeft w:val="0"/>
          <w:marRight w:val="0"/>
          <w:marTop w:val="0"/>
          <w:marBottom w:val="0"/>
          <w:divBdr>
            <w:top w:val="none" w:sz="0" w:space="0" w:color="auto"/>
            <w:left w:val="none" w:sz="0" w:space="0" w:color="auto"/>
            <w:bottom w:val="none" w:sz="0" w:space="0" w:color="auto"/>
            <w:right w:val="none" w:sz="0" w:space="0" w:color="auto"/>
          </w:divBdr>
          <w:divsChild>
            <w:div w:id="759175582">
              <w:marLeft w:val="0"/>
              <w:marRight w:val="0"/>
              <w:marTop w:val="0"/>
              <w:marBottom w:val="0"/>
              <w:divBdr>
                <w:top w:val="none" w:sz="0" w:space="0" w:color="auto"/>
                <w:left w:val="none" w:sz="0" w:space="0" w:color="auto"/>
                <w:bottom w:val="none" w:sz="0" w:space="0" w:color="auto"/>
                <w:right w:val="none" w:sz="0" w:space="0" w:color="auto"/>
              </w:divBdr>
              <w:divsChild>
                <w:div w:id="1103382300">
                  <w:marLeft w:val="0"/>
                  <w:marRight w:val="0"/>
                  <w:marTop w:val="0"/>
                  <w:marBottom w:val="0"/>
                  <w:divBdr>
                    <w:top w:val="none" w:sz="0" w:space="0" w:color="auto"/>
                    <w:left w:val="none" w:sz="0" w:space="0" w:color="auto"/>
                    <w:bottom w:val="none" w:sz="0" w:space="0" w:color="auto"/>
                    <w:right w:val="none" w:sz="0" w:space="0" w:color="auto"/>
                  </w:divBdr>
                  <w:divsChild>
                    <w:div w:id="1772892195">
                      <w:marLeft w:val="0"/>
                      <w:marRight w:val="0"/>
                      <w:marTop w:val="0"/>
                      <w:marBottom w:val="0"/>
                      <w:divBdr>
                        <w:top w:val="none" w:sz="0" w:space="0" w:color="auto"/>
                        <w:left w:val="none" w:sz="0" w:space="0" w:color="auto"/>
                        <w:bottom w:val="none" w:sz="0" w:space="0" w:color="auto"/>
                        <w:right w:val="none" w:sz="0" w:space="0" w:color="auto"/>
                      </w:divBdr>
                      <w:divsChild>
                        <w:div w:id="1531185943">
                          <w:marLeft w:val="0"/>
                          <w:marRight w:val="0"/>
                          <w:marTop w:val="0"/>
                          <w:marBottom w:val="0"/>
                          <w:divBdr>
                            <w:top w:val="none" w:sz="0" w:space="0" w:color="auto"/>
                            <w:left w:val="none" w:sz="0" w:space="0" w:color="auto"/>
                            <w:bottom w:val="none" w:sz="0" w:space="0" w:color="auto"/>
                            <w:right w:val="none" w:sz="0" w:space="0" w:color="auto"/>
                          </w:divBdr>
                          <w:divsChild>
                            <w:div w:id="178804310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0164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homas/Library/Group%20Containers/UBF8T346G9.Office/User%20Content.localized/Templates.localized/Rendu%20Efrei.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Rendu Efrei.dotx</Template>
  <TotalTime>17</TotalTime>
  <Pages>9</Pages>
  <Words>340</Words>
  <Characters>1875</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PEUGNET</dc:creator>
  <cp:keywords/>
  <dc:description/>
  <cp:lastModifiedBy>Thomas Peugnet</cp:lastModifiedBy>
  <cp:revision>30</cp:revision>
  <dcterms:created xsi:type="dcterms:W3CDTF">2023-09-21T11:42:00Z</dcterms:created>
  <dcterms:modified xsi:type="dcterms:W3CDTF">2023-09-21T13:14:00Z</dcterms:modified>
</cp:coreProperties>
</file>