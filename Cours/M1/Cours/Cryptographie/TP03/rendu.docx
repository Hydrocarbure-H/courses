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52A7B9" w14:textId="5A7674BA" w:rsidR="004E63A1" w:rsidRDefault="00565CA3" w:rsidP="0045605B">
      <w:pPr>
        <w:pStyle w:val="Titre"/>
      </w:pPr>
      <w:r>
        <w:t>Cryptographie – Rendu TP03</w:t>
      </w:r>
    </w:p>
    <w:p w14:paraId="7F3685FF" w14:textId="77777777" w:rsidR="00E31141" w:rsidRDefault="00E31141" w:rsidP="00E31141">
      <w:pPr>
        <w:pStyle w:val="Titre1"/>
      </w:pPr>
    </w:p>
    <w:p w14:paraId="35F91CEE" w14:textId="353CF958" w:rsidR="0045605B" w:rsidRDefault="00E31141" w:rsidP="00E31141">
      <w:pPr>
        <w:pStyle w:val="Titre1"/>
      </w:pPr>
      <w:r>
        <w:t>Partie A</w:t>
      </w:r>
    </w:p>
    <w:p w14:paraId="473772D4" w14:textId="51141FC6" w:rsidR="00E31141" w:rsidRDefault="00E31141" w:rsidP="00E31141">
      <w:pPr>
        <w:pStyle w:val="Titre2"/>
      </w:pPr>
      <w:r>
        <w:t>Question 1</w:t>
      </w:r>
    </w:p>
    <w:p w14:paraId="6DB982DB" w14:textId="66DB9012" w:rsidR="00E31141" w:rsidRDefault="00E31141" w:rsidP="00E31141">
      <w:r w:rsidRPr="00E31141">
        <w:rPr>
          <w:noProof/>
        </w:rPr>
        <w:drawing>
          <wp:inline distT="0" distB="0" distL="0" distR="0" wp14:anchorId="1032FF5F" wp14:editId="3C8E2236">
            <wp:extent cx="6645910" cy="4767580"/>
            <wp:effectExtent l="0" t="0" r="0" b="0"/>
            <wp:docPr id="18138233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3300" name="Image 1" descr="Une image contenant texte, capture d’écran, logiciel, Logiciel multimédia&#10;&#10;Description générée automatiquement"/>
                    <pic:cNvPicPr/>
                  </pic:nvPicPr>
                  <pic:blipFill>
                    <a:blip r:embed="rId7"/>
                    <a:stretch>
                      <a:fillRect/>
                    </a:stretch>
                  </pic:blipFill>
                  <pic:spPr>
                    <a:xfrm>
                      <a:off x="0" y="0"/>
                      <a:ext cx="6645910" cy="4767580"/>
                    </a:xfrm>
                    <a:prstGeom prst="rect">
                      <a:avLst/>
                    </a:prstGeom>
                  </pic:spPr>
                </pic:pic>
              </a:graphicData>
            </a:graphic>
          </wp:inline>
        </w:drawing>
      </w:r>
    </w:p>
    <w:p w14:paraId="6518E5D9" w14:textId="787DEB46" w:rsidR="00E31141" w:rsidRDefault="00E31141" w:rsidP="00E31141">
      <w:r>
        <w:t>Le module a été correctement chargé.</w:t>
      </w:r>
    </w:p>
    <w:p w14:paraId="33B8A204" w14:textId="77777777" w:rsidR="00DD329D" w:rsidRDefault="00DD329D" w:rsidP="00E31141"/>
    <w:p w14:paraId="462A1DD4" w14:textId="77777777" w:rsidR="002866EE" w:rsidRDefault="002866EE">
      <w:pPr>
        <w:tabs>
          <w:tab w:val="clear" w:pos="4536"/>
          <w:tab w:val="clear" w:pos="9072"/>
        </w:tabs>
        <w:rPr>
          <w:rFonts w:eastAsiaTheme="majorEastAsia" w:cstheme="majorBidi"/>
          <w:color w:val="2F5496" w:themeColor="accent1" w:themeShade="BF"/>
          <w:sz w:val="26"/>
          <w:szCs w:val="26"/>
        </w:rPr>
      </w:pPr>
      <w:r>
        <w:br w:type="page"/>
      </w:r>
    </w:p>
    <w:p w14:paraId="3467ECE8" w14:textId="4FE93699" w:rsidR="00DD329D" w:rsidRDefault="00DD329D" w:rsidP="00DD329D">
      <w:pPr>
        <w:pStyle w:val="Titre2"/>
      </w:pPr>
      <w:r>
        <w:lastRenderedPageBreak/>
        <w:t xml:space="preserve">Question </w:t>
      </w:r>
      <w:r w:rsidR="00515B1B">
        <w:t>2</w:t>
      </w:r>
    </w:p>
    <w:p w14:paraId="6D4119AC" w14:textId="418B2C3F" w:rsidR="00DD329D" w:rsidRDefault="00DD329D" w:rsidP="00DD329D"/>
    <w:p w14:paraId="4D15C730" w14:textId="6633230F" w:rsidR="0052311A" w:rsidRDefault="0052311A" w:rsidP="00DD329D">
      <w:r>
        <w:t xml:space="preserve">Problème rencontré : Ubuntu ne connaît pas la commande </w:t>
      </w:r>
      <w:r w:rsidRPr="0052311A">
        <w:rPr>
          <w:rStyle w:val="Sous-titreCar"/>
        </w:rPr>
        <w:t>/sbin/iw</w:t>
      </w:r>
      <w:r>
        <w:t>. Nous effectuons donc un clone de notre VM sous Kali (debian based, contenant visiblement l’exécutable).</w:t>
      </w:r>
    </w:p>
    <w:p w14:paraId="68D86D92" w14:textId="77777777" w:rsidR="008705FD" w:rsidRDefault="008705FD" w:rsidP="00DD329D"/>
    <w:p w14:paraId="0E3014FF" w14:textId="64156F25" w:rsidR="008705FD" w:rsidRDefault="002866EE" w:rsidP="00515B1B">
      <w:pPr>
        <w:jc w:val="center"/>
      </w:pPr>
      <w:r w:rsidRPr="002866EE">
        <w:rPr>
          <w:noProof/>
        </w:rPr>
        <w:drawing>
          <wp:inline distT="0" distB="0" distL="0" distR="0" wp14:anchorId="2555C339" wp14:editId="7DA5CA3B">
            <wp:extent cx="5631678" cy="4040000"/>
            <wp:effectExtent l="0" t="0" r="0" b="0"/>
            <wp:docPr id="114245638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389" name="Image 1" descr="Une image contenant capture d’écran, texte, logiciel, Logiciel multimédia&#10;&#10;Description générée automatiquement"/>
                    <pic:cNvPicPr/>
                  </pic:nvPicPr>
                  <pic:blipFill>
                    <a:blip r:embed="rId8"/>
                    <a:stretch>
                      <a:fillRect/>
                    </a:stretch>
                  </pic:blipFill>
                  <pic:spPr>
                    <a:xfrm>
                      <a:off x="0" y="0"/>
                      <a:ext cx="5648983" cy="4052414"/>
                    </a:xfrm>
                    <a:prstGeom prst="rect">
                      <a:avLst/>
                    </a:prstGeom>
                  </pic:spPr>
                </pic:pic>
              </a:graphicData>
            </a:graphic>
          </wp:inline>
        </w:drawing>
      </w:r>
    </w:p>
    <w:p w14:paraId="5D2C50C2" w14:textId="042A7CDD" w:rsidR="00556048" w:rsidRDefault="00515B1B" w:rsidP="00515B1B">
      <w:r>
        <w:t xml:space="preserve">Une fois nos deux VMs mises à jour, nous avons le résultat suivant : </w:t>
      </w:r>
    </w:p>
    <w:p w14:paraId="6C43EFF6" w14:textId="521BC673" w:rsidR="00515B1B" w:rsidRDefault="00515B1B" w:rsidP="00515B1B">
      <w:pPr>
        <w:jc w:val="center"/>
      </w:pPr>
      <w:r w:rsidRPr="00515B1B">
        <w:rPr>
          <w:noProof/>
        </w:rPr>
        <w:drawing>
          <wp:inline distT="0" distB="0" distL="0" distR="0" wp14:anchorId="0E9913BB" wp14:editId="4354BBFA">
            <wp:extent cx="5062883" cy="3631963"/>
            <wp:effectExtent l="0" t="0" r="0" b="0"/>
            <wp:docPr id="9092587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871" name="Image 1" descr="Une image contenant texte, capture d’écran, logiciel, Logiciel multimédia&#10;&#10;Description générée automatiquement"/>
                    <pic:cNvPicPr/>
                  </pic:nvPicPr>
                  <pic:blipFill>
                    <a:blip r:embed="rId9"/>
                    <a:stretch>
                      <a:fillRect/>
                    </a:stretch>
                  </pic:blipFill>
                  <pic:spPr>
                    <a:xfrm>
                      <a:off x="0" y="0"/>
                      <a:ext cx="5071244" cy="3637961"/>
                    </a:xfrm>
                    <a:prstGeom prst="rect">
                      <a:avLst/>
                    </a:prstGeom>
                  </pic:spPr>
                </pic:pic>
              </a:graphicData>
            </a:graphic>
          </wp:inline>
        </w:drawing>
      </w:r>
    </w:p>
    <w:p w14:paraId="21BB8C64" w14:textId="3305A368" w:rsidR="00515B1B" w:rsidRDefault="00515B1B">
      <w:pPr>
        <w:tabs>
          <w:tab w:val="clear" w:pos="4536"/>
          <w:tab w:val="clear" w:pos="9072"/>
        </w:tabs>
      </w:pPr>
      <w:r>
        <w:br w:type="page"/>
      </w:r>
    </w:p>
    <w:p w14:paraId="1305EBE5" w14:textId="0021F143" w:rsidR="00E47E63" w:rsidRDefault="00E47E63" w:rsidP="00E47E63">
      <w:r>
        <w:lastRenderedPageBreak/>
        <w:t>Nous pouvons noter que :</w:t>
      </w:r>
    </w:p>
    <w:p w14:paraId="4D464C1F" w14:textId="77777777" w:rsidR="006E7B2F" w:rsidRDefault="006E7B2F" w:rsidP="00E47E63"/>
    <w:p w14:paraId="4913249D" w14:textId="77777777" w:rsidR="006E7B2F" w:rsidRDefault="006E7B2F" w:rsidP="006E7B2F">
      <w:r w:rsidRPr="006E7B2F">
        <w:rPr>
          <w:rStyle w:val="Sous-titreCar"/>
        </w:rPr>
        <w:t>Interface wlan0</w:t>
      </w:r>
      <w:r>
        <w:t xml:space="preserve"> : Nom de l'interface sans fil.</w:t>
      </w:r>
    </w:p>
    <w:p w14:paraId="7E706BBB" w14:textId="77777777" w:rsidR="006E7B2F" w:rsidRDefault="006E7B2F" w:rsidP="006E7B2F"/>
    <w:p w14:paraId="39E1D6D3" w14:textId="77777777" w:rsidR="006E7B2F" w:rsidRDefault="006E7B2F" w:rsidP="006E7B2F">
      <w:r w:rsidRPr="006E7B2F">
        <w:rPr>
          <w:rStyle w:val="Sous-titreCar"/>
        </w:rPr>
        <w:t>ifindex 6</w:t>
      </w:r>
      <w:r>
        <w:t xml:space="preserve"> : Index d'interface, un numéro unique attribué à chaque interface réseau.</w:t>
      </w:r>
    </w:p>
    <w:p w14:paraId="27FB3A17" w14:textId="77777777" w:rsidR="006E7B2F" w:rsidRDefault="006E7B2F" w:rsidP="006E7B2F"/>
    <w:p w14:paraId="6BF04B3C" w14:textId="77777777" w:rsidR="006E7B2F" w:rsidRDefault="006E7B2F" w:rsidP="006E7B2F">
      <w:r w:rsidRPr="006E7B2F">
        <w:rPr>
          <w:rStyle w:val="Sous-titreCar"/>
        </w:rPr>
        <w:t>wdev 0x1</w:t>
      </w:r>
      <w:r>
        <w:t xml:space="preserve"> : Identificateur de périphérique sans fil (wdev) pour cette interface.</w:t>
      </w:r>
    </w:p>
    <w:p w14:paraId="7C83368D" w14:textId="77777777" w:rsidR="006E7B2F" w:rsidRDefault="006E7B2F" w:rsidP="006E7B2F"/>
    <w:p w14:paraId="50D0C5DE" w14:textId="77777777" w:rsidR="006E7B2F" w:rsidRDefault="006E7B2F" w:rsidP="006E7B2F">
      <w:r w:rsidRPr="006E7B2F">
        <w:rPr>
          <w:rStyle w:val="Sous-titreCar"/>
        </w:rPr>
        <w:t>addr 32:73:a2:ef:91:a1</w:t>
      </w:r>
      <w:r>
        <w:t xml:space="preserve"> : Adresse MAC (Media Access Control) de l'interface wlan0.</w:t>
      </w:r>
    </w:p>
    <w:p w14:paraId="7443BF38" w14:textId="77777777" w:rsidR="006E7B2F" w:rsidRDefault="006E7B2F" w:rsidP="006E7B2F"/>
    <w:p w14:paraId="660BC4EC" w14:textId="77777777" w:rsidR="006E7B2F" w:rsidRDefault="006E7B2F" w:rsidP="006E7B2F">
      <w:r w:rsidRPr="006E7B2F">
        <w:rPr>
          <w:rStyle w:val="Sous-titreCar"/>
        </w:rPr>
        <w:t>type managed</w:t>
      </w:r>
      <w:r>
        <w:t xml:space="preserve"> : Mode de fonctionnement de l'interface, "Managed" signifiant qu'elle se connecte à un point d'accès sans fil en tant que client.</w:t>
      </w:r>
    </w:p>
    <w:p w14:paraId="6C8E7C0E" w14:textId="77777777" w:rsidR="006E7B2F" w:rsidRDefault="006E7B2F" w:rsidP="006E7B2F"/>
    <w:p w14:paraId="313A1BA0" w14:textId="77777777" w:rsidR="006E7B2F" w:rsidRDefault="006E7B2F" w:rsidP="006E7B2F">
      <w:r w:rsidRPr="006E7B2F">
        <w:rPr>
          <w:rStyle w:val="Sous-titreCar"/>
        </w:rPr>
        <w:t>wiphy 0</w:t>
      </w:r>
      <w:r>
        <w:t xml:space="preserve"> : Couche logicielle responsable des opérations sans fil, gérant cette interface.</w:t>
      </w:r>
    </w:p>
    <w:p w14:paraId="1D428A64" w14:textId="77777777" w:rsidR="006E7B2F" w:rsidRDefault="006E7B2F" w:rsidP="006E7B2F"/>
    <w:p w14:paraId="5F205179" w14:textId="1CC3D9D3" w:rsidR="00E47E63" w:rsidRDefault="006E7B2F" w:rsidP="006E7B2F">
      <w:r w:rsidRPr="006E7B2F">
        <w:rPr>
          <w:rStyle w:val="Sous-titreCar"/>
        </w:rPr>
        <w:t>txpower 20.00 dBm</w:t>
      </w:r>
      <w:r>
        <w:t xml:space="preserve"> : Puissance de transmission de l'interface en décibels milliwatts (dBm), réglée à 20.00 dBm.</w:t>
      </w:r>
    </w:p>
    <w:p w14:paraId="4A247088" w14:textId="77777777" w:rsidR="006E7B2F" w:rsidRDefault="006E7B2F" w:rsidP="006E7B2F"/>
    <w:p w14:paraId="140B2C7B" w14:textId="000AF9F6" w:rsidR="006E7B2F" w:rsidRDefault="006E7B2F" w:rsidP="006E7B2F">
      <w:pPr>
        <w:rPr>
          <w:b/>
          <w:bCs/>
        </w:rPr>
      </w:pPr>
      <w:r>
        <w:rPr>
          <w:b/>
          <w:bCs/>
        </w:rPr>
        <w:t xml:space="preserve">Note : Ces informations sont issues de la documentation de </w:t>
      </w:r>
      <w:r w:rsidRPr="006E7B2F">
        <w:rPr>
          <w:rStyle w:val="Sous-titreCar"/>
        </w:rPr>
        <w:t>/sbin/iw</w:t>
      </w:r>
      <w:r>
        <w:rPr>
          <w:b/>
          <w:bCs/>
        </w:rPr>
        <w:t>.</w:t>
      </w:r>
    </w:p>
    <w:p w14:paraId="1DB23CBD" w14:textId="74131D9D" w:rsidR="00703768" w:rsidRDefault="00703768" w:rsidP="006E7B2F">
      <w:r>
        <w:t xml:space="preserve">Par ailleurs, </w:t>
      </w:r>
      <w:r w:rsidR="00E25860">
        <w:t xml:space="preserve">la VM actuellement utilisée est sur un hyperviseur Proxmox. Le dongle Wifi installé n’est pas configuré en USB PassThrough. L’interface WLAN0 est donc actuellement en status </w:t>
      </w:r>
      <w:r w:rsidR="00E25860" w:rsidRPr="00E25860">
        <w:rPr>
          <w:rStyle w:val="Sous-titreCar"/>
        </w:rPr>
        <w:t>DOWN</w:t>
      </w:r>
      <w:r w:rsidR="00E25860">
        <w:t xml:space="preserve"> (depuis la commande </w:t>
      </w:r>
      <w:r w:rsidR="00E25860" w:rsidRPr="00E25860">
        <w:rPr>
          <w:rStyle w:val="Sous-titreCar"/>
        </w:rPr>
        <w:t>ip addr</w:t>
      </w:r>
      <w:r w:rsidR="00E25860">
        <w:t>).</w:t>
      </w:r>
    </w:p>
    <w:p w14:paraId="788784A2" w14:textId="77777777" w:rsidR="00B83B17" w:rsidRDefault="00B83B17" w:rsidP="006E7B2F"/>
    <w:p w14:paraId="7370E4C5" w14:textId="77777777" w:rsidR="00897002" w:rsidRDefault="00897002">
      <w:pPr>
        <w:tabs>
          <w:tab w:val="clear" w:pos="4536"/>
          <w:tab w:val="clear" w:pos="9072"/>
        </w:tabs>
        <w:rPr>
          <w:rFonts w:eastAsiaTheme="majorEastAsia" w:cstheme="majorBidi"/>
          <w:color w:val="2F5496" w:themeColor="accent1" w:themeShade="BF"/>
          <w:sz w:val="26"/>
          <w:szCs w:val="26"/>
        </w:rPr>
      </w:pPr>
      <w:r>
        <w:br w:type="page"/>
      </w:r>
    </w:p>
    <w:p w14:paraId="5154731A" w14:textId="54C061B3" w:rsidR="00E25860" w:rsidRDefault="00BB3E85" w:rsidP="00BB3E85">
      <w:pPr>
        <w:pStyle w:val="Titre2"/>
      </w:pPr>
      <w:r>
        <w:lastRenderedPageBreak/>
        <w:t>Question 3</w:t>
      </w:r>
    </w:p>
    <w:p w14:paraId="483E3ACE" w14:textId="395C6653" w:rsidR="00BB3E85" w:rsidRDefault="00BB3E85" w:rsidP="00BB3E85"/>
    <w:p w14:paraId="28CE5A64" w14:textId="3A9D7BEE" w:rsidR="0011397D" w:rsidRDefault="0011397D" w:rsidP="00BB3E85">
      <w:r>
        <w:t>Après avoir une configuration minimale sur</w:t>
      </w:r>
      <w:r w:rsidR="00252121">
        <w:t xml:space="preserve"> un fichier nommé </w:t>
      </w:r>
      <w:r w:rsidR="00252121" w:rsidRPr="008E2D5A">
        <w:rPr>
          <w:rStyle w:val="Sous-titreCar"/>
        </w:rPr>
        <w:t>hostapd.conf</w:t>
      </w:r>
      <w:r w:rsidR="00252121">
        <w:t xml:space="preserve">, nous obtenons le résultat suivant : </w:t>
      </w:r>
    </w:p>
    <w:p w14:paraId="46A8212B" w14:textId="07228118" w:rsidR="00252121" w:rsidRDefault="00252121" w:rsidP="00252121">
      <w:pPr>
        <w:jc w:val="center"/>
      </w:pPr>
      <w:r w:rsidRPr="00252121">
        <w:drawing>
          <wp:inline distT="0" distB="0" distL="0" distR="0" wp14:anchorId="6BBC6FDC" wp14:editId="75277E3B">
            <wp:extent cx="5334000" cy="426322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152" cy="4312900"/>
                    </a:xfrm>
                    <a:prstGeom prst="rect">
                      <a:avLst/>
                    </a:prstGeom>
                  </pic:spPr>
                </pic:pic>
              </a:graphicData>
            </a:graphic>
          </wp:inline>
        </w:drawing>
      </w:r>
    </w:p>
    <w:p w14:paraId="51BF194F" w14:textId="27F3671A" w:rsidR="00252121" w:rsidRDefault="00897002" w:rsidP="00897002">
      <w:r>
        <w:t>Le SSID de notre réseau apparaît bien.</w:t>
      </w:r>
    </w:p>
    <w:p w14:paraId="3FC715D4" w14:textId="75B60E36" w:rsidR="00897002" w:rsidRDefault="00897002" w:rsidP="00897002">
      <w:pPr>
        <w:jc w:val="center"/>
      </w:pPr>
      <w:r w:rsidRPr="00897002">
        <w:drawing>
          <wp:inline distT="0" distB="0" distL="0" distR="0" wp14:anchorId="2C38F346" wp14:editId="720CF23D">
            <wp:extent cx="4968240" cy="3970890"/>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6172" cy="4009200"/>
                    </a:xfrm>
                    <a:prstGeom prst="rect">
                      <a:avLst/>
                    </a:prstGeom>
                  </pic:spPr>
                </pic:pic>
              </a:graphicData>
            </a:graphic>
          </wp:inline>
        </w:drawing>
      </w:r>
    </w:p>
    <w:p w14:paraId="644C17CA" w14:textId="50CCE10B" w:rsidR="00897002" w:rsidRDefault="00273D3A" w:rsidP="00273D3A">
      <w:pPr>
        <w:pStyle w:val="Titre2"/>
      </w:pPr>
      <w:r>
        <w:lastRenderedPageBreak/>
        <w:t>Question 4</w:t>
      </w:r>
    </w:p>
    <w:p w14:paraId="5EE244ED" w14:textId="297B2173" w:rsidR="00273D3A" w:rsidRDefault="00273D3A" w:rsidP="00273D3A"/>
    <w:p w14:paraId="73BEFB16" w14:textId="273A97D7" w:rsidR="00273D3A" w:rsidRDefault="00273D3A" w:rsidP="00273D3A">
      <w:r>
        <w:t xml:space="preserve">Par l’intermédiaire de </w:t>
      </w:r>
      <w:r w:rsidRPr="008E2D5A">
        <w:rPr>
          <w:rStyle w:val="Sous-titreCar"/>
        </w:rPr>
        <w:t>iwconfig</w:t>
      </w:r>
      <w:r>
        <w:t xml:space="preserve">, nous avons paramétré notre deuxième interface wifi en mode monitor. Statut vérifié par la commande </w:t>
      </w:r>
      <w:r w:rsidRPr="008E2D5A">
        <w:rPr>
          <w:rStyle w:val="Sous-titreCar"/>
        </w:rPr>
        <w:t>/sbin/iw wlan2 info</w:t>
      </w:r>
      <w:r>
        <w:t>.</w:t>
      </w:r>
    </w:p>
    <w:p w14:paraId="0DDFD293" w14:textId="680A2940" w:rsidR="00273D3A" w:rsidRDefault="00273D3A" w:rsidP="00373D7F">
      <w:pPr>
        <w:jc w:val="center"/>
      </w:pPr>
      <w:r w:rsidRPr="00273D3A">
        <w:drawing>
          <wp:inline distT="0" distB="0" distL="0" distR="0" wp14:anchorId="60D18F7E" wp14:editId="0C11D56F">
            <wp:extent cx="5052060" cy="4037883"/>
            <wp:effectExtent l="0" t="0" r="254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458" cy="4050190"/>
                    </a:xfrm>
                    <a:prstGeom prst="rect">
                      <a:avLst/>
                    </a:prstGeom>
                  </pic:spPr>
                </pic:pic>
              </a:graphicData>
            </a:graphic>
          </wp:inline>
        </w:drawing>
      </w:r>
    </w:p>
    <w:p w14:paraId="68DD6153" w14:textId="055E9566" w:rsidR="00DA45B1" w:rsidRDefault="001D4759" w:rsidP="00273D3A">
      <w:r>
        <w:t xml:space="preserve">Après avoir lancé la commande </w:t>
      </w:r>
      <w:r w:rsidRPr="008E2D5A">
        <w:rPr>
          <w:rStyle w:val="Sous-titreCar"/>
        </w:rPr>
        <w:t>airodump-ng wlan2</w:t>
      </w:r>
      <w:r>
        <w:t>, on obtient le résultat suivant, avec</w:t>
      </w:r>
      <w:r w:rsidR="00373D7F">
        <w:t xml:space="preserve"> </w:t>
      </w:r>
      <w:r w:rsidR="00373D7F" w:rsidRPr="008E2D5A">
        <w:rPr>
          <w:rStyle w:val="Sous-titreCar"/>
        </w:rPr>
        <w:t>WiFi-Coruscant</w:t>
      </w:r>
      <w:r w:rsidR="00373D7F">
        <w:t xml:space="preserve"> bien visible.</w:t>
      </w:r>
    </w:p>
    <w:p w14:paraId="18961EF5" w14:textId="0F533B23" w:rsidR="00373D7F" w:rsidRDefault="00373D7F" w:rsidP="00373D7F">
      <w:pPr>
        <w:jc w:val="center"/>
      </w:pPr>
      <w:r w:rsidRPr="00373D7F">
        <w:drawing>
          <wp:inline distT="0" distB="0" distL="0" distR="0" wp14:anchorId="0F66EE42" wp14:editId="1B398E14">
            <wp:extent cx="5100627" cy="4076700"/>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7580" cy="4098242"/>
                    </a:xfrm>
                    <a:prstGeom prst="rect">
                      <a:avLst/>
                    </a:prstGeom>
                  </pic:spPr>
                </pic:pic>
              </a:graphicData>
            </a:graphic>
          </wp:inline>
        </w:drawing>
      </w:r>
    </w:p>
    <w:p w14:paraId="07105F79" w14:textId="7A96A4EE" w:rsidR="008E2D5A" w:rsidRDefault="007920D9" w:rsidP="007920D9">
      <w:pPr>
        <w:pStyle w:val="Titre2"/>
      </w:pPr>
      <w:r>
        <w:lastRenderedPageBreak/>
        <w:t>Question 5</w:t>
      </w:r>
    </w:p>
    <w:p w14:paraId="00423DD8" w14:textId="084B32DB" w:rsidR="007920D9" w:rsidRDefault="007920D9" w:rsidP="007920D9"/>
    <w:p w14:paraId="47EAB58E" w14:textId="5449AAF2" w:rsidR="007920D9" w:rsidRDefault="007920D9" w:rsidP="007920D9">
      <w:r>
        <w:t>Cette capture ci-dessus nous permet, dans un premier temps, de constater que notre réseau wifi n’est pas en WPA mais en Open. Nous changeons donc la configuration de hostapd.conf.</w:t>
      </w:r>
    </w:p>
    <w:p w14:paraId="292FED8B" w14:textId="29E4F706" w:rsidR="00BB1074" w:rsidRDefault="005C5428" w:rsidP="007920D9">
      <w:r w:rsidRPr="005C5428">
        <w:drawing>
          <wp:inline distT="0" distB="0" distL="0" distR="0" wp14:anchorId="4FE569A2" wp14:editId="0889932D">
            <wp:extent cx="6645910" cy="53117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5311775"/>
                    </a:xfrm>
                    <a:prstGeom prst="rect">
                      <a:avLst/>
                    </a:prstGeom>
                  </pic:spPr>
                </pic:pic>
              </a:graphicData>
            </a:graphic>
          </wp:inline>
        </w:drawing>
      </w:r>
    </w:p>
    <w:p w14:paraId="52766659" w14:textId="1C12B1BE" w:rsidR="00BB1074" w:rsidRDefault="00BB1074" w:rsidP="007920D9">
      <w:r>
        <w:t>Voilà qui est mieux.</w:t>
      </w:r>
    </w:p>
    <w:p w14:paraId="143974B5" w14:textId="77777777" w:rsidR="0030077E" w:rsidRDefault="0030077E" w:rsidP="007920D9"/>
    <w:p w14:paraId="402712F8" w14:textId="77777777" w:rsidR="00BB1074" w:rsidRPr="00BB1074" w:rsidRDefault="00BB1074" w:rsidP="00BB1074">
      <w:r w:rsidRPr="00BB1074">
        <w:rPr>
          <w:b/>
          <w:bCs/>
        </w:rPr>
        <w:t xml:space="preserve">PWR : </w:t>
      </w:r>
      <w:r w:rsidRPr="00BB1074">
        <w:t>Cela représente la puissance du signal de chaque réseau Wi-Fi détecté. Plus le nombre est élevé, plus le signal est fort.</w:t>
      </w:r>
    </w:p>
    <w:p w14:paraId="360F8398" w14:textId="77777777" w:rsidR="00BB1074" w:rsidRPr="00BB1074" w:rsidRDefault="00BB1074" w:rsidP="00BB1074">
      <w:pPr>
        <w:rPr>
          <w:b/>
          <w:bCs/>
        </w:rPr>
      </w:pPr>
    </w:p>
    <w:p w14:paraId="0C382D59" w14:textId="77777777" w:rsidR="00BB1074" w:rsidRPr="00BB1074" w:rsidRDefault="00BB1074" w:rsidP="00BB1074">
      <w:r w:rsidRPr="00BB1074">
        <w:rPr>
          <w:b/>
          <w:bCs/>
        </w:rPr>
        <w:t xml:space="preserve">BEACONS : </w:t>
      </w:r>
      <w:r w:rsidRPr="00BB1074">
        <w:t>Il s'agit du nombre de balises de gestion (beacons) envoyées par le point d'accès. Les balises de gestion sont des paquets que les points d'accès envoient régulièrement pour annoncer leur présence et fournir des informations sur le réseau.</w:t>
      </w:r>
    </w:p>
    <w:p w14:paraId="62305B9D" w14:textId="77777777" w:rsidR="00BB1074" w:rsidRPr="00BB1074" w:rsidRDefault="00BB1074" w:rsidP="00BB1074">
      <w:pPr>
        <w:rPr>
          <w:b/>
          <w:bCs/>
        </w:rPr>
      </w:pPr>
    </w:p>
    <w:p w14:paraId="74377D49" w14:textId="77777777" w:rsidR="00BB1074" w:rsidRPr="00BB1074" w:rsidRDefault="00BB1074" w:rsidP="00BB1074">
      <w:r w:rsidRPr="00BB1074">
        <w:rPr>
          <w:b/>
          <w:bCs/>
        </w:rPr>
        <w:t xml:space="preserve">DATA : </w:t>
      </w:r>
      <w:r w:rsidRPr="00BB1074">
        <w:t>Cela représente le nombre de paquets de données qui ont été capturés depuis le point d'accès. Ces paquets contiennent généralement des données utiles transmises sur le réseau.</w:t>
      </w:r>
    </w:p>
    <w:p w14:paraId="0FCE3EE7" w14:textId="77777777" w:rsidR="00BB1074" w:rsidRPr="00BB1074" w:rsidRDefault="00BB1074" w:rsidP="00BB1074">
      <w:pPr>
        <w:rPr>
          <w:b/>
          <w:bCs/>
        </w:rPr>
      </w:pPr>
    </w:p>
    <w:p w14:paraId="764FCE40" w14:textId="77777777" w:rsidR="00BB1074" w:rsidRPr="00BB1074" w:rsidRDefault="00BB1074" w:rsidP="00BB1074">
      <w:pPr>
        <w:rPr>
          <w:b/>
          <w:bCs/>
        </w:rPr>
      </w:pPr>
      <w:r w:rsidRPr="00BB1074">
        <w:rPr>
          <w:b/>
          <w:bCs/>
        </w:rPr>
        <w:t xml:space="preserve">CH : </w:t>
      </w:r>
      <w:r w:rsidRPr="00BB1074">
        <w:t>Il s'agit du canal sur lequel le point d'accès fonctionne. Les réseaux sans fil peuvent utiliser différents canaux pour éviter les interférences.</w:t>
      </w:r>
    </w:p>
    <w:p w14:paraId="6EA85F23" w14:textId="77777777" w:rsidR="00BB1074" w:rsidRPr="00BB1074" w:rsidRDefault="00BB1074" w:rsidP="00BB1074">
      <w:pPr>
        <w:rPr>
          <w:b/>
          <w:bCs/>
        </w:rPr>
      </w:pPr>
    </w:p>
    <w:p w14:paraId="4C56C583" w14:textId="77777777" w:rsidR="00BB1074" w:rsidRPr="00BB1074" w:rsidRDefault="00BB1074" w:rsidP="00BB1074">
      <w:r w:rsidRPr="00BB1074">
        <w:rPr>
          <w:b/>
          <w:bCs/>
        </w:rPr>
        <w:lastRenderedPageBreak/>
        <w:t xml:space="preserve">MB : </w:t>
      </w:r>
      <w:r w:rsidRPr="00BB1074">
        <w:t>Cela indique la vitesse maximale de transmission des données prise en charge par le point d'accès, en mégabits par seconde (Mbps). Il peut s'agir de la vitesse de la norme Wi-Fi utilisée, comme 802.11n, 802.11ac, etc.</w:t>
      </w:r>
    </w:p>
    <w:p w14:paraId="37E41FE9" w14:textId="77777777" w:rsidR="00BB1074" w:rsidRPr="00BB1074" w:rsidRDefault="00BB1074" w:rsidP="00BB1074">
      <w:pPr>
        <w:rPr>
          <w:b/>
          <w:bCs/>
        </w:rPr>
      </w:pPr>
    </w:p>
    <w:p w14:paraId="45A90802" w14:textId="77777777" w:rsidR="00BB1074" w:rsidRPr="00BB1074" w:rsidRDefault="00BB1074" w:rsidP="00BB1074">
      <w:pPr>
        <w:rPr>
          <w:b/>
          <w:bCs/>
        </w:rPr>
      </w:pPr>
      <w:r w:rsidRPr="00BB1074">
        <w:rPr>
          <w:b/>
          <w:bCs/>
        </w:rPr>
        <w:t xml:space="preserve">ENC : </w:t>
      </w:r>
      <w:r w:rsidRPr="00BB1074">
        <w:t>Cela indique si le réseau est chiffré ou non. Les valeurs courantes incluent "WEP" (Wired Equivalent Privacy), "WPA" (Wi-Fi Protected Access), "WPA2", etc.</w:t>
      </w:r>
    </w:p>
    <w:p w14:paraId="00A510D1" w14:textId="77777777" w:rsidR="00BB1074" w:rsidRPr="00BB1074" w:rsidRDefault="00BB1074" w:rsidP="00BB1074">
      <w:pPr>
        <w:rPr>
          <w:b/>
          <w:bCs/>
        </w:rPr>
      </w:pPr>
    </w:p>
    <w:p w14:paraId="5782DE77" w14:textId="77777777" w:rsidR="00BB1074" w:rsidRPr="00BB1074" w:rsidRDefault="00BB1074" w:rsidP="00BB1074">
      <w:r w:rsidRPr="00BB1074">
        <w:rPr>
          <w:b/>
          <w:bCs/>
        </w:rPr>
        <w:t xml:space="preserve">CIPHER : </w:t>
      </w:r>
      <w:r w:rsidRPr="00BB1074">
        <w:t>Cela spécifie l'algorithme de chiffrement utilisé pour sécuriser les communications sur le réseau, tel que "TKIP", "CCMP", etc.</w:t>
      </w:r>
    </w:p>
    <w:p w14:paraId="529D7271" w14:textId="77777777" w:rsidR="00BB1074" w:rsidRPr="00BB1074" w:rsidRDefault="00BB1074" w:rsidP="00BB1074">
      <w:pPr>
        <w:rPr>
          <w:b/>
          <w:bCs/>
        </w:rPr>
      </w:pPr>
    </w:p>
    <w:p w14:paraId="7D3C3DFA" w14:textId="77777777" w:rsidR="00BB1074" w:rsidRPr="00BB1074" w:rsidRDefault="00BB1074" w:rsidP="00BB1074">
      <w:pPr>
        <w:rPr>
          <w:b/>
          <w:bCs/>
        </w:rPr>
      </w:pPr>
      <w:r w:rsidRPr="00BB1074">
        <w:rPr>
          <w:b/>
          <w:bCs/>
        </w:rPr>
        <w:t xml:space="preserve">AUTH : </w:t>
      </w:r>
      <w:r w:rsidRPr="00BB1074">
        <w:t>Cela indique le type d'authentification utilisé pour se connecter au réseau, tel que "PSK" (Pre-Shared Key) pour un mot de passe partagé ou "EAP" (Extensible Authentication Protocol) pour une authentification plus complexe.</w:t>
      </w:r>
    </w:p>
    <w:p w14:paraId="0B22935D" w14:textId="77777777" w:rsidR="00BB1074" w:rsidRPr="00BB1074" w:rsidRDefault="00BB1074" w:rsidP="00BB1074">
      <w:pPr>
        <w:rPr>
          <w:b/>
          <w:bCs/>
        </w:rPr>
      </w:pPr>
    </w:p>
    <w:p w14:paraId="0D059291" w14:textId="7906850A" w:rsidR="00BB1074" w:rsidRDefault="00BB1074" w:rsidP="00BB1074">
      <w:pPr>
        <w:rPr>
          <w:b/>
          <w:bCs/>
        </w:rPr>
      </w:pPr>
      <w:r w:rsidRPr="00BB1074">
        <w:rPr>
          <w:b/>
          <w:bCs/>
        </w:rPr>
        <w:t xml:space="preserve">ESSID : </w:t>
      </w:r>
      <w:r w:rsidRPr="00BB1074">
        <w:t>Il s'agit du nom du réseau sans fil (SSID) tel qu'il est diffusé. C'est le nom que vous voyez lorsque vous recherchez des réseaux Wi-Fi disponibles</w:t>
      </w:r>
      <w:r w:rsidRPr="00BB1074">
        <w:rPr>
          <w:b/>
          <w:bCs/>
        </w:rPr>
        <w:t>.</w:t>
      </w:r>
    </w:p>
    <w:p w14:paraId="0A2AD75C" w14:textId="65470098" w:rsidR="00DE398C" w:rsidRDefault="00DE398C" w:rsidP="00BB1074">
      <w:pPr>
        <w:rPr>
          <w:b/>
          <w:bCs/>
        </w:rPr>
      </w:pPr>
    </w:p>
    <w:p w14:paraId="6FEEB7AF" w14:textId="6C5A06FA" w:rsidR="002D5411" w:rsidRDefault="002D5411" w:rsidP="002D5411">
      <w:pPr>
        <w:pStyle w:val="Titre2"/>
      </w:pPr>
      <w:r>
        <w:t>Question 6</w:t>
      </w:r>
    </w:p>
    <w:p w14:paraId="54CA985C" w14:textId="7B43DEDB" w:rsidR="002D5411" w:rsidRDefault="002D5411" w:rsidP="002D5411"/>
    <w:p w14:paraId="75C964CD" w14:textId="05625F9E" w:rsidR="002D5411" w:rsidRDefault="002D5411" w:rsidP="002D5411">
      <w:pPr>
        <w:rPr>
          <w:lang w:val="en-US"/>
        </w:rPr>
      </w:pPr>
      <w:r w:rsidRPr="002D5411">
        <w:rPr>
          <w:lang w:val="en-US"/>
        </w:rPr>
        <w:t>On a bien le 4 ways hand</w:t>
      </w:r>
      <w:r>
        <w:rPr>
          <w:lang w:val="en-US"/>
        </w:rPr>
        <w:t>shake.</w:t>
      </w:r>
    </w:p>
    <w:p w14:paraId="29FAE680" w14:textId="209A75D5" w:rsidR="002D5411" w:rsidRDefault="002D5411" w:rsidP="002D5411">
      <w:pPr>
        <w:rPr>
          <w:lang w:val="en-US"/>
        </w:rPr>
      </w:pPr>
      <w:r w:rsidRPr="002D5411">
        <w:rPr>
          <w:lang w:val="en-US"/>
        </w:rPr>
        <w:drawing>
          <wp:inline distT="0" distB="0" distL="0" distR="0" wp14:anchorId="6DA0A7F7" wp14:editId="70FFCE4E">
            <wp:extent cx="6645910" cy="52584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258435"/>
                    </a:xfrm>
                    <a:prstGeom prst="rect">
                      <a:avLst/>
                    </a:prstGeom>
                  </pic:spPr>
                </pic:pic>
              </a:graphicData>
            </a:graphic>
          </wp:inline>
        </w:drawing>
      </w:r>
    </w:p>
    <w:p w14:paraId="60A72AA5" w14:textId="0B09C5AB" w:rsidR="002D5411" w:rsidRDefault="002D5411" w:rsidP="002D5411">
      <w:pPr>
        <w:pStyle w:val="Titre2"/>
        <w:rPr>
          <w:lang w:val="en-US"/>
        </w:rPr>
      </w:pPr>
      <w:r>
        <w:rPr>
          <w:lang w:val="en-US"/>
        </w:rPr>
        <w:lastRenderedPageBreak/>
        <w:t>Question 7</w:t>
      </w:r>
    </w:p>
    <w:p w14:paraId="10F0E307" w14:textId="044235F9" w:rsidR="002D5411" w:rsidRDefault="002D5411" w:rsidP="002D5411">
      <w:pPr>
        <w:rPr>
          <w:lang w:val="en-US"/>
        </w:rPr>
      </w:pPr>
    </w:p>
    <w:p w14:paraId="7B1D4E4C" w14:textId="46BE5807" w:rsidR="002D5411" w:rsidRDefault="002D5411" w:rsidP="002D5411">
      <w:pPr>
        <w:pStyle w:val="Titre2"/>
        <w:rPr>
          <w:lang w:val="en-US"/>
        </w:rPr>
      </w:pPr>
      <w:r>
        <w:rPr>
          <w:lang w:val="en-US"/>
        </w:rPr>
        <w:t>Question 8</w:t>
      </w:r>
    </w:p>
    <w:p w14:paraId="0F43E0EF" w14:textId="3A18E2E1" w:rsidR="002D5411" w:rsidRDefault="002D5411" w:rsidP="002D5411">
      <w:pPr>
        <w:rPr>
          <w:lang w:val="en-US"/>
        </w:rPr>
      </w:pPr>
    </w:p>
    <w:p w14:paraId="67C49219" w14:textId="4B9244BB" w:rsidR="002D5411" w:rsidRDefault="002D5411" w:rsidP="002D5411">
      <w:pPr>
        <w:pStyle w:val="Titre1"/>
        <w:rPr>
          <w:lang w:val="en-US"/>
        </w:rPr>
      </w:pPr>
      <w:r>
        <w:rPr>
          <w:lang w:val="en-US"/>
        </w:rPr>
        <w:t>Partie B</w:t>
      </w:r>
    </w:p>
    <w:p w14:paraId="4563A06F" w14:textId="1A0EAEC0" w:rsidR="002D5411" w:rsidRDefault="002D5411" w:rsidP="002D5411">
      <w:pPr>
        <w:rPr>
          <w:lang w:val="en-US"/>
        </w:rPr>
      </w:pPr>
    </w:p>
    <w:p w14:paraId="4052A8DB" w14:textId="22521263" w:rsidR="002D5411" w:rsidRDefault="004E32FC" w:rsidP="004E32FC">
      <w:pPr>
        <w:pStyle w:val="Titre2"/>
        <w:rPr>
          <w:lang w:val="en-US"/>
        </w:rPr>
      </w:pPr>
      <w:r>
        <w:rPr>
          <w:lang w:val="en-US"/>
        </w:rPr>
        <w:t>Question 1</w:t>
      </w:r>
    </w:p>
    <w:p w14:paraId="419832C3" w14:textId="3A5CCD9E" w:rsidR="004E32FC" w:rsidRDefault="004E32FC" w:rsidP="004E32FC">
      <w:pPr>
        <w:rPr>
          <w:lang w:val="en-US"/>
        </w:rPr>
      </w:pPr>
    </w:p>
    <w:p w14:paraId="1548FE71" w14:textId="353EE285" w:rsidR="004E32FC" w:rsidRDefault="004E32FC" w:rsidP="004E32FC">
      <w:pPr>
        <w:rPr>
          <w:lang w:val="en-US"/>
        </w:rPr>
      </w:pPr>
      <w:r>
        <w:rPr>
          <w:lang w:val="en-US"/>
        </w:rPr>
        <w:t>On a bien “Ready to process requests”.</w:t>
      </w:r>
    </w:p>
    <w:p w14:paraId="61DE23E4" w14:textId="46CB673F" w:rsidR="004E32FC" w:rsidRDefault="004E32FC" w:rsidP="004E32FC">
      <w:pPr>
        <w:rPr>
          <w:lang w:val="en-US"/>
        </w:rPr>
      </w:pPr>
      <w:r w:rsidRPr="004E32FC">
        <w:rPr>
          <w:lang w:val="en-US"/>
        </w:rPr>
        <w:drawing>
          <wp:inline distT="0" distB="0" distL="0" distR="0" wp14:anchorId="6F093C4C" wp14:editId="70CB17CB">
            <wp:extent cx="6645910" cy="53117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5311775"/>
                    </a:xfrm>
                    <a:prstGeom prst="rect">
                      <a:avLst/>
                    </a:prstGeom>
                  </pic:spPr>
                </pic:pic>
              </a:graphicData>
            </a:graphic>
          </wp:inline>
        </w:drawing>
      </w:r>
    </w:p>
    <w:p w14:paraId="0444BDE6" w14:textId="69ED1521" w:rsidR="004C4F8E" w:rsidRDefault="004C4F8E" w:rsidP="004C4F8E">
      <w:r w:rsidRPr="004C4F8E">
        <w:t xml:space="preserve">Le serveur écoute sur le port </w:t>
      </w:r>
      <w:r w:rsidRPr="004C4F8E">
        <w:rPr>
          <w:rStyle w:val="Sous-titreCar"/>
        </w:rPr>
        <w:t>18120</w:t>
      </w:r>
      <w:r>
        <w:t xml:space="preserve">. L’utilisateur qui lance le serveur est </w:t>
      </w:r>
      <w:r w:rsidRPr="004C4F8E">
        <w:rPr>
          <w:rStyle w:val="Sous-titreCar"/>
        </w:rPr>
        <w:t>freerad</w:t>
      </w:r>
      <w:r>
        <w:t xml:space="preserve">. </w:t>
      </w:r>
      <w:r w:rsidR="00425C58">
        <w:t xml:space="preserve">On peut confirmer cette observation en utilisant la commande </w:t>
      </w:r>
      <w:r w:rsidR="00425C58" w:rsidRPr="00425C58">
        <w:rPr>
          <w:rStyle w:val="Sous-titreCar"/>
        </w:rPr>
        <w:t>ps</w:t>
      </w:r>
      <w:r w:rsidR="00425C58">
        <w:t xml:space="preserve">. </w:t>
      </w:r>
      <w:r>
        <w:t>Il est actuellement en correctement en fonction.</w:t>
      </w:r>
    </w:p>
    <w:p w14:paraId="155E8D00" w14:textId="6B2DA8AB" w:rsidR="004C4F8E" w:rsidRDefault="004C4F8E" w:rsidP="004C4F8E"/>
    <w:p w14:paraId="0ECAF31D" w14:textId="77777777" w:rsidR="00C212FA" w:rsidRDefault="00C212FA">
      <w:pPr>
        <w:tabs>
          <w:tab w:val="clear" w:pos="4536"/>
          <w:tab w:val="clear" w:pos="9072"/>
        </w:tabs>
        <w:rPr>
          <w:rFonts w:eastAsiaTheme="majorEastAsia" w:cstheme="majorBidi"/>
          <w:color w:val="2F5496" w:themeColor="accent1" w:themeShade="BF"/>
          <w:sz w:val="26"/>
          <w:szCs w:val="26"/>
        </w:rPr>
      </w:pPr>
      <w:r>
        <w:br w:type="page"/>
      </w:r>
    </w:p>
    <w:p w14:paraId="51AC967D" w14:textId="22396456" w:rsidR="002E2206" w:rsidRDefault="002E2206" w:rsidP="002E2206">
      <w:pPr>
        <w:pStyle w:val="Titre2"/>
      </w:pPr>
      <w:r>
        <w:lastRenderedPageBreak/>
        <w:t>Question 2</w:t>
      </w:r>
    </w:p>
    <w:p w14:paraId="068654C0" w14:textId="47508E2C" w:rsidR="002E2206" w:rsidRDefault="002E2206" w:rsidP="002E2206"/>
    <w:p w14:paraId="1B89769C" w14:textId="0F7AAE3D" w:rsidR="0059464B" w:rsidRDefault="00185D84" w:rsidP="002E2206">
      <w:r>
        <w:t>C’est dans ce fichier que l’on déclare les différents clients (switchs</w:t>
      </w:r>
      <w:r w:rsidR="004F5907">
        <w:t xml:space="preserve"> </w:t>
      </w:r>
      <w:r>
        <w:t xml:space="preserve">par exemple) qui vont pouvoir requêter le serveur freeradius. </w:t>
      </w:r>
    </w:p>
    <w:p w14:paraId="707B13C7" w14:textId="77777777" w:rsidR="00C76586" w:rsidRDefault="00C76586" w:rsidP="002E2206"/>
    <w:p w14:paraId="3DF4FBFD" w14:textId="4D5CBDAA" w:rsidR="00185D84" w:rsidRDefault="00185D84" w:rsidP="002E2206">
      <w:r>
        <w:t xml:space="preserve">Le paramètre </w:t>
      </w:r>
      <w:r w:rsidRPr="004F5907">
        <w:rPr>
          <w:rStyle w:val="Sous-titreCar"/>
        </w:rPr>
        <w:t>testing123</w:t>
      </w:r>
      <w:r>
        <w:t xml:space="preserve"> est le mot de passe par défaut du serveur freeradius permettant de s’authentifier.</w:t>
      </w:r>
    </w:p>
    <w:p w14:paraId="598BB9B6" w14:textId="60606716" w:rsidR="004F5907" w:rsidRDefault="004F5907" w:rsidP="002E2206"/>
    <w:p w14:paraId="6D5FAD60" w14:textId="38FA3C7A" w:rsidR="004F5907" w:rsidRDefault="004F5907" w:rsidP="002E2206">
      <w:r>
        <w:t xml:space="preserve">Les différents clients s’authentifient au serveur par l’intermédiaire d’un objet </w:t>
      </w:r>
      <w:r w:rsidRPr="004F5907">
        <w:rPr>
          <w:rStyle w:val="Sous-titreCar"/>
        </w:rPr>
        <w:t>client{}</w:t>
      </w:r>
      <w:r>
        <w:t xml:space="preserve"> créé dans le fichier </w:t>
      </w:r>
      <w:r w:rsidRPr="004F5907">
        <w:rPr>
          <w:rStyle w:val="Sous-titreCar"/>
        </w:rPr>
        <w:t>clients.conf</w:t>
      </w:r>
      <w:r>
        <w:t>. Cet objet contient le nom du client, son secret et son IP. Si son IP n’est pas définie, la connexion sera refusée.</w:t>
      </w:r>
    </w:p>
    <w:p w14:paraId="72EEF0C7" w14:textId="5398080A" w:rsidR="004F5907" w:rsidRDefault="004F5907" w:rsidP="002E2206"/>
    <w:p w14:paraId="0A794A51" w14:textId="1F1B18FA" w:rsidR="004F5907" w:rsidRDefault="004F5907" w:rsidP="002E2206">
      <w:r>
        <w:t xml:space="preserve">Le client </w:t>
      </w:r>
      <w:r w:rsidRPr="00C212FA">
        <w:rPr>
          <w:rStyle w:val="Sous-titreCar"/>
        </w:rPr>
        <w:t>localhost</w:t>
      </w:r>
      <w:r>
        <w:t xml:space="preserve"> existe bel et bien. </w:t>
      </w:r>
    </w:p>
    <w:p w14:paraId="5532F735" w14:textId="77777777" w:rsidR="00185D84" w:rsidRDefault="00185D84" w:rsidP="002E2206"/>
    <w:p w14:paraId="28554216" w14:textId="62DBAA60" w:rsidR="00C212FA" w:rsidRDefault="00C212FA" w:rsidP="00C212FA">
      <w:pPr>
        <w:jc w:val="center"/>
      </w:pPr>
      <w:r w:rsidRPr="00C212FA">
        <w:drawing>
          <wp:inline distT="0" distB="0" distL="0" distR="0" wp14:anchorId="299B3E2B" wp14:editId="1E01B625">
            <wp:extent cx="5219780" cy="41300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0186" cy="4138274"/>
                    </a:xfrm>
                    <a:prstGeom prst="rect">
                      <a:avLst/>
                    </a:prstGeom>
                  </pic:spPr>
                </pic:pic>
              </a:graphicData>
            </a:graphic>
          </wp:inline>
        </w:drawing>
      </w:r>
    </w:p>
    <w:p w14:paraId="66F0F7C9" w14:textId="455ED6ED" w:rsidR="00F41DEC" w:rsidRDefault="00F41DEC">
      <w:pPr>
        <w:tabs>
          <w:tab w:val="clear" w:pos="4536"/>
          <w:tab w:val="clear" w:pos="9072"/>
        </w:tabs>
      </w:pPr>
      <w:r>
        <w:br w:type="page"/>
      </w:r>
    </w:p>
    <w:p w14:paraId="62681411" w14:textId="66DCF2AB" w:rsidR="00F41DEC" w:rsidRDefault="00F41DEC" w:rsidP="00F41DEC">
      <w:pPr>
        <w:pStyle w:val="Titre2"/>
      </w:pPr>
      <w:r>
        <w:lastRenderedPageBreak/>
        <w:t>Question 3</w:t>
      </w:r>
    </w:p>
    <w:p w14:paraId="45567DCF" w14:textId="77777777" w:rsidR="00F41DEC" w:rsidRPr="00F41DEC" w:rsidRDefault="00F41DEC" w:rsidP="00F41DEC"/>
    <w:p w14:paraId="20240ADB" w14:textId="39457490" w:rsidR="00C212FA" w:rsidRDefault="00C212FA" w:rsidP="00C212FA">
      <w:r>
        <w:t xml:space="preserve">On vient de se connecter avec l’utilisateur </w:t>
      </w:r>
      <w:r w:rsidRPr="00C212FA">
        <w:rPr>
          <w:rStyle w:val="Sous-titreCar"/>
        </w:rPr>
        <w:t>bob</w:t>
      </w:r>
      <w:r w:rsidR="00F41DEC">
        <w:t xml:space="preserve"> avec le serveur </w:t>
      </w:r>
      <w:r w:rsidR="00F41DEC" w:rsidRPr="00F41DEC">
        <w:rPr>
          <w:rStyle w:val="Sous-titreCar"/>
        </w:rPr>
        <w:t>freeradius</w:t>
      </w:r>
      <w:r w:rsidR="00F41DEC">
        <w:t xml:space="preserve"> en mode debug.</w:t>
      </w:r>
    </w:p>
    <w:p w14:paraId="4697488E" w14:textId="58866D10" w:rsidR="00C212FA" w:rsidRDefault="00C212FA" w:rsidP="00C212FA">
      <w:pPr>
        <w:jc w:val="center"/>
      </w:pPr>
      <w:r w:rsidRPr="00C212FA">
        <w:drawing>
          <wp:inline distT="0" distB="0" distL="0" distR="0" wp14:anchorId="3CFDF1E0" wp14:editId="7EF9FF17">
            <wp:extent cx="5334000" cy="426322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522" cy="4275631"/>
                    </a:xfrm>
                    <a:prstGeom prst="rect">
                      <a:avLst/>
                    </a:prstGeom>
                  </pic:spPr>
                </pic:pic>
              </a:graphicData>
            </a:graphic>
          </wp:inline>
        </w:drawing>
      </w:r>
    </w:p>
    <w:p w14:paraId="3812E611" w14:textId="6C3C5DC0" w:rsidR="00F41DEC" w:rsidRDefault="00F41DEC" w:rsidP="00F41DEC">
      <w:r>
        <w:t xml:space="preserve">D’après la documentation, il est possible d’utiliser un fichier avec un module ayant une syntaxe similaire à celle de </w:t>
      </w:r>
      <w:r w:rsidRPr="00185D84">
        <w:rPr>
          <w:rStyle w:val="Sous-titreCar"/>
        </w:rPr>
        <w:t>/etc/passwd</w:t>
      </w:r>
      <w:r>
        <w:t>. Il ne semble donc pas possible d’utiliser directement le fichier en tant que tel.</w:t>
      </w:r>
    </w:p>
    <w:p w14:paraId="11295309" w14:textId="7FD9E204" w:rsidR="00F41DEC" w:rsidRDefault="00F41DEC" w:rsidP="00F41DEC">
      <w:r w:rsidRPr="00F41DEC">
        <w:drawing>
          <wp:inline distT="0" distB="0" distL="0" distR="0" wp14:anchorId="64C0A305" wp14:editId="574CB445">
            <wp:extent cx="6645910" cy="2290445"/>
            <wp:effectExtent l="152400" t="152400" r="326390" b="3384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290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B68D8" w14:textId="6491E6D5" w:rsidR="00F41DEC" w:rsidRDefault="00F41DEC" w:rsidP="00C212FA">
      <w:pPr>
        <w:jc w:val="center"/>
      </w:pPr>
    </w:p>
    <w:p w14:paraId="171DCCD8" w14:textId="77777777" w:rsidR="00185D84" w:rsidRDefault="00185D84">
      <w:pPr>
        <w:tabs>
          <w:tab w:val="clear" w:pos="4536"/>
          <w:tab w:val="clear" w:pos="9072"/>
        </w:tabs>
        <w:rPr>
          <w:rFonts w:eastAsiaTheme="majorEastAsia" w:cstheme="majorBidi"/>
          <w:color w:val="2F5496" w:themeColor="accent1" w:themeShade="BF"/>
          <w:sz w:val="26"/>
          <w:szCs w:val="26"/>
        </w:rPr>
      </w:pPr>
      <w:r>
        <w:br w:type="page"/>
      </w:r>
    </w:p>
    <w:p w14:paraId="4C515457" w14:textId="62E5709B" w:rsidR="00F41DEC" w:rsidRDefault="00F41DEC" w:rsidP="00F41DEC">
      <w:pPr>
        <w:pStyle w:val="Titre2"/>
      </w:pPr>
      <w:r>
        <w:lastRenderedPageBreak/>
        <w:t>Question 4</w:t>
      </w:r>
    </w:p>
    <w:p w14:paraId="3B54BBC0" w14:textId="3165CCDB" w:rsidR="00F41DEC" w:rsidRDefault="00F41DEC" w:rsidP="00F41DEC"/>
    <w:p w14:paraId="2970B1BF" w14:textId="0E357E71" w:rsidR="00C76586" w:rsidRDefault="00C76586" w:rsidP="00F41DEC">
      <w:r>
        <w:t>Ajoutons un nouveau client, permettant de se connecter depuis ce dernier au lieu de localhost.</w:t>
      </w:r>
    </w:p>
    <w:p w14:paraId="3540672E" w14:textId="02C3170C" w:rsidR="00C76586" w:rsidRDefault="00C76586" w:rsidP="00F41DEC"/>
    <w:p w14:paraId="1157D7D7" w14:textId="7441BB83" w:rsidR="00C76586" w:rsidRDefault="00C76586" w:rsidP="00F41DEC">
      <w:r>
        <w:t>Notre nouveau client</w:t>
      </w:r>
      <w:r w:rsidR="00E246D7">
        <w:t xml:space="preserve"> ci-dessous.</w:t>
      </w:r>
    </w:p>
    <w:p w14:paraId="4E893301" w14:textId="34574115" w:rsidR="00F41DEC" w:rsidRDefault="00C76586" w:rsidP="00E246D7">
      <w:pPr>
        <w:jc w:val="center"/>
      </w:pPr>
      <w:r w:rsidRPr="00C76586">
        <w:drawing>
          <wp:inline distT="0" distB="0" distL="0" distR="0" wp14:anchorId="297A7FD7" wp14:editId="0724CD26">
            <wp:extent cx="5043423" cy="40309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8336" cy="4034907"/>
                    </a:xfrm>
                    <a:prstGeom prst="rect">
                      <a:avLst/>
                    </a:prstGeom>
                  </pic:spPr>
                </pic:pic>
              </a:graphicData>
            </a:graphic>
          </wp:inline>
        </w:drawing>
      </w:r>
    </w:p>
    <w:p w14:paraId="64B1F0F5" w14:textId="579D11D9" w:rsidR="00E246D7" w:rsidRDefault="00E246D7" w:rsidP="00F41DEC">
      <w:r>
        <w:t>Le résultat, succès.</w:t>
      </w:r>
    </w:p>
    <w:p w14:paraId="3FC2A2F9" w14:textId="1268925B" w:rsidR="00E246D7" w:rsidRDefault="00E246D7" w:rsidP="00E246D7">
      <w:pPr>
        <w:jc w:val="center"/>
      </w:pPr>
      <w:r w:rsidRPr="00E246D7">
        <w:drawing>
          <wp:inline distT="0" distB="0" distL="0" distR="0" wp14:anchorId="73C05FB6" wp14:editId="3490DC11">
            <wp:extent cx="5073650" cy="405514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1633" cy="4077505"/>
                    </a:xfrm>
                    <a:prstGeom prst="rect">
                      <a:avLst/>
                    </a:prstGeom>
                  </pic:spPr>
                </pic:pic>
              </a:graphicData>
            </a:graphic>
          </wp:inline>
        </w:drawing>
      </w:r>
    </w:p>
    <w:p w14:paraId="50C36AB9" w14:textId="4D22CE31" w:rsidR="00E246D7" w:rsidRDefault="00E246D7" w:rsidP="00E246D7">
      <w:r>
        <w:lastRenderedPageBreak/>
        <w:t>La capture</w:t>
      </w:r>
      <w:r w:rsidR="00357862">
        <w:t xml:space="preserve">, avec la commande tcpdump ci-dessous : </w:t>
      </w:r>
    </w:p>
    <w:p w14:paraId="4B4D1BCC" w14:textId="745A9218" w:rsidR="00357862" w:rsidRDefault="00357862" w:rsidP="00E246D7">
      <w:r w:rsidRPr="00357862">
        <w:drawing>
          <wp:inline distT="0" distB="0" distL="0" distR="0" wp14:anchorId="70464BA3" wp14:editId="4F511334">
            <wp:extent cx="6645910" cy="53117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311775"/>
                    </a:xfrm>
                    <a:prstGeom prst="rect">
                      <a:avLst/>
                    </a:prstGeom>
                  </pic:spPr>
                </pic:pic>
              </a:graphicData>
            </a:graphic>
          </wp:inline>
        </w:drawing>
      </w:r>
    </w:p>
    <w:p w14:paraId="51A3AB9D" w14:textId="796BEF89" w:rsidR="00B726D8" w:rsidRDefault="00B726D8">
      <w:pPr>
        <w:tabs>
          <w:tab w:val="clear" w:pos="4536"/>
          <w:tab w:val="clear" w:pos="9072"/>
        </w:tabs>
        <w:rPr>
          <w:rFonts w:ascii="SF Pro Rounded" w:eastAsiaTheme="majorEastAsia" w:hAnsi="SF Pro Rounded" w:cstheme="majorBidi"/>
          <w:color w:val="2F5496" w:themeColor="accent1" w:themeShade="BF"/>
          <w:sz w:val="32"/>
          <w:szCs w:val="32"/>
        </w:rPr>
      </w:pPr>
      <w:r>
        <w:br w:type="page"/>
      </w:r>
    </w:p>
    <w:p w14:paraId="3CD1423F" w14:textId="21D5E92C" w:rsidR="00357862" w:rsidRDefault="00B726D8" w:rsidP="00B726D8">
      <w:pPr>
        <w:pStyle w:val="Titre1"/>
      </w:pPr>
      <w:r>
        <w:lastRenderedPageBreak/>
        <w:t>Partie C</w:t>
      </w:r>
    </w:p>
    <w:p w14:paraId="265F067E" w14:textId="2688CA85" w:rsidR="00B726D8" w:rsidRDefault="00B726D8" w:rsidP="00B726D8"/>
    <w:p w14:paraId="68CE1360" w14:textId="3967DDA0" w:rsidR="00B726D8" w:rsidRDefault="00B726D8" w:rsidP="00B726D8">
      <w:pPr>
        <w:pStyle w:val="Titre2"/>
      </w:pPr>
      <w:r>
        <w:t>Question 1</w:t>
      </w:r>
    </w:p>
    <w:p w14:paraId="60AE0955" w14:textId="0FA8E34A" w:rsidR="00B726D8" w:rsidRDefault="00B726D8" w:rsidP="00B726D8"/>
    <w:p w14:paraId="5D244674" w14:textId="0427EE2D" w:rsidR="00B726D8" w:rsidRDefault="00B726D8" w:rsidP="00B726D8">
      <w:r>
        <w:t>Noter que le client hostapd a déjà été créé dans les étapes précédentes, en ayant précisé son IP.</w:t>
      </w:r>
    </w:p>
    <w:p w14:paraId="0AE8E0EF" w14:textId="0CE1224D" w:rsidR="00B726D8" w:rsidRPr="00B726D8" w:rsidRDefault="00B726D8" w:rsidP="00B726D8">
      <w:r>
        <w:t>Les connexions ne seront donc pas bloquées.</w:t>
      </w:r>
    </w:p>
    <w:p w14:paraId="1D9F367A" w14:textId="21D95D4A" w:rsidR="00B726D8" w:rsidRDefault="00B726D8" w:rsidP="00676149">
      <w:pPr>
        <w:jc w:val="center"/>
      </w:pPr>
      <w:r w:rsidRPr="00B726D8">
        <w:drawing>
          <wp:inline distT="0" distB="0" distL="0" distR="0" wp14:anchorId="131D34E1" wp14:editId="4A054516">
            <wp:extent cx="4728805" cy="37795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5342" cy="3784745"/>
                    </a:xfrm>
                    <a:prstGeom prst="rect">
                      <a:avLst/>
                    </a:prstGeom>
                  </pic:spPr>
                </pic:pic>
              </a:graphicData>
            </a:graphic>
          </wp:inline>
        </w:drawing>
      </w:r>
    </w:p>
    <w:p w14:paraId="2ADC9F20" w14:textId="76650A89" w:rsidR="00B726D8" w:rsidRDefault="00B726D8" w:rsidP="00B726D8">
      <w:r>
        <w:t xml:space="preserve">On peut constater qu’il y a bien un serveur d’authentification qui est sur l’ip </w:t>
      </w:r>
      <w:r w:rsidRPr="00B726D8">
        <w:rPr>
          <w:rStyle w:val="Sous-titreCar"/>
        </w:rPr>
        <w:t>192.168.1.121</w:t>
      </w:r>
      <w:r>
        <w:t>.</w:t>
      </w:r>
    </w:p>
    <w:p w14:paraId="53A1EF48" w14:textId="09A97820" w:rsidR="00B726D8" w:rsidRDefault="00B726D8" w:rsidP="00676149">
      <w:pPr>
        <w:jc w:val="center"/>
      </w:pPr>
      <w:r w:rsidRPr="00B726D8">
        <w:drawing>
          <wp:inline distT="0" distB="0" distL="0" distR="0" wp14:anchorId="79F85B4E" wp14:editId="15F98E6B">
            <wp:extent cx="4792980" cy="3830812"/>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9600" cy="3844096"/>
                    </a:xfrm>
                    <a:prstGeom prst="rect">
                      <a:avLst/>
                    </a:prstGeom>
                  </pic:spPr>
                </pic:pic>
              </a:graphicData>
            </a:graphic>
          </wp:inline>
        </w:drawing>
      </w:r>
    </w:p>
    <w:p w14:paraId="45720B0A" w14:textId="431E46F0" w:rsidR="00676149" w:rsidRDefault="00676149">
      <w:pPr>
        <w:tabs>
          <w:tab w:val="clear" w:pos="4536"/>
          <w:tab w:val="clear" w:pos="9072"/>
        </w:tabs>
      </w:pPr>
      <w:r>
        <w:br w:type="page"/>
      </w:r>
    </w:p>
    <w:p w14:paraId="7B9449E3" w14:textId="14664D49" w:rsidR="00676149" w:rsidRDefault="002D3860" w:rsidP="002D3860">
      <w:pPr>
        <w:pStyle w:val="Titre2"/>
      </w:pPr>
      <w:r>
        <w:lastRenderedPageBreak/>
        <w:t>Question 2</w:t>
      </w:r>
    </w:p>
    <w:p w14:paraId="33AF9CC6" w14:textId="731E14B2" w:rsidR="00EF03F2" w:rsidRDefault="00EF03F2" w:rsidP="00EF03F2"/>
    <w:p w14:paraId="640CD66A" w14:textId="1355D20E" w:rsidR="00EF03F2" w:rsidRDefault="00EF03F2" w:rsidP="00EF03F2">
      <w:r>
        <w:t xml:space="preserve">Configuration du fichier </w:t>
      </w:r>
      <w:r w:rsidRPr="00EF03F2">
        <w:rPr>
          <w:rStyle w:val="Sous-titreCar"/>
        </w:rPr>
        <w:t>wpa2_supplicant.conf</w:t>
      </w:r>
      <w:r>
        <w:t xml:space="preserve"> ci-dessous.</w:t>
      </w:r>
    </w:p>
    <w:p w14:paraId="5E682C70" w14:textId="329091F4" w:rsidR="00EF03F2" w:rsidRPr="00EF03F2" w:rsidRDefault="00EF03F2" w:rsidP="00EF03F2">
      <w:pPr>
        <w:jc w:val="center"/>
      </w:pPr>
      <w:r w:rsidRPr="00EF03F2">
        <w:drawing>
          <wp:inline distT="0" distB="0" distL="0" distR="0" wp14:anchorId="6F3C13CE" wp14:editId="4A20D37C">
            <wp:extent cx="4652533" cy="371856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2877" cy="3742813"/>
                    </a:xfrm>
                    <a:prstGeom prst="rect">
                      <a:avLst/>
                    </a:prstGeom>
                  </pic:spPr>
                </pic:pic>
              </a:graphicData>
            </a:graphic>
          </wp:inline>
        </w:drawing>
      </w:r>
    </w:p>
    <w:p w14:paraId="0BEACC5B" w14:textId="49AE8198" w:rsidR="002D3860" w:rsidRDefault="002D3860" w:rsidP="002D3860"/>
    <w:p w14:paraId="46AE8972" w14:textId="47090E2B" w:rsidR="002D3860" w:rsidRDefault="00EF03F2" w:rsidP="002D3860">
      <w:r>
        <w:t xml:space="preserve">Après avoir démarré </w:t>
      </w:r>
      <w:r w:rsidRPr="00EF03F2">
        <w:rPr>
          <w:rStyle w:val="Sous-titreCar"/>
        </w:rPr>
        <w:t>hostapd</w:t>
      </w:r>
      <w:r>
        <w:t xml:space="preserve">, on exécute </w:t>
      </w:r>
      <w:r w:rsidRPr="00EF03F2">
        <w:rPr>
          <w:rStyle w:val="Sous-titreCar"/>
        </w:rPr>
        <w:t>wpa_supplicant</w:t>
      </w:r>
      <w:r>
        <w:t>, l</w:t>
      </w:r>
      <w:r w:rsidR="002D3860">
        <w:t>a connexion fonctionne !</w:t>
      </w:r>
    </w:p>
    <w:p w14:paraId="776A9968" w14:textId="163539A0" w:rsidR="002D3860" w:rsidRPr="002D3860" w:rsidRDefault="002D3860" w:rsidP="00EF03F2">
      <w:pPr>
        <w:jc w:val="center"/>
      </w:pPr>
      <w:r w:rsidRPr="002D3860">
        <w:drawing>
          <wp:inline distT="0" distB="0" distL="0" distR="0" wp14:anchorId="12F079D5" wp14:editId="38121676">
            <wp:extent cx="4739640" cy="37881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7632" cy="3794568"/>
                    </a:xfrm>
                    <a:prstGeom prst="rect">
                      <a:avLst/>
                    </a:prstGeom>
                  </pic:spPr>
                </pic:pic>
              </a:graphicData>
            </a:graphic>
          </wp:inline>
        </w:drawing>
      </w:r>
    </w:p>
    <w:p w14:paraId="3AF4FE2D" w14:textId="2634C521" w:rsidR="00EF03F2" w:rsidRDefault="00EF03F2">
      <w:pPr>
        <w:tabs>
          <w:tab w:val="clear" w:pos="4536"/>
          <w:tab w:val="clear" w:pos="9072"/>
        </w:tabs>
      </w:pPr>
      <w:r>
        <w:br w:type="page"/>
      </w:r>
    </w:p>
    <w:p w14:paraId="517B46B9" w14:textId="17BDEC6E" w:rsidR="00B726D8" w:rsidRDefault="00EF03F2" w:rsidP="00EF03F2">
      <w:pPr>
        <w:pStyle w:val="Titre2"/>
      </w:pPr>
      <w:r>
        <w:lastRenderedPageBreak/>
        <w:t>Question 3</w:t>
      </w:r>
    </w:p>
    <w:p w14:paraId="6C240369" w14:textId="3CA3CFFA" w:rsidR="00EF03F2" w:rsidRDefault="00EF03F2" w:rsidP="00EF03F2"/>
    <w:p w14:paraId="736E74F8" w14:textId="1E12538B" w:rsidR="00EF03F2" w:rsidRDefault="00EF03F2" w:rsidP="00EF03F2">
      <w:r>
        <w:t>Le terme AAA signifie Authentication, Authorization, Accounting.</w:t>
      </w:r>
    </w:p>
    <w:p w14:paraId="401BAC46" w14:textId="42E7478D" w:rsidR="00EF03F2" w:rsidRDefault="00EF03F2" w:rsidP="00EF03F2">
      <w:r>
        <w:t>Voici les fichiers de configurations, ci-dessous, pour n’autoriser les connexions que pendant certaines heures (8h à 18h).</w:t>
      </w:r>
    </w:p>
    <w:p w14:paraId="3DB0BFEB" w14:textId="40BF7017" w:rsidR="00EF03F2" w:rsidRDefault="00EF03F2" w:rsidP="00EF03F2"/>
    <w:p w14:paraId="0B3BF468" w14:textId="0886DB75" w:rsidR="00EF03F2" w:rsidRDefault="00EF03F2" w:rsidP="00EF03F2">
      <w:r>
        <w:t xml:space="preserve">HuntGroup </w:t>
      </w:r>
      <w:r w:rsidRPr="00EF03F2">
        <w:rPr>
          <w:rStyle w:val="Sous-titreCar"/>
        </w:rPr>
        <w:t>time_of_day</w:t>
      </w:r>
      <w:r>
        <w:t> :</w:t>
      </w:r>
    </w:p>
    <w:p w14:paraId="3C3A6651" w14:textId="389DDE9D" w:rsidR="00EF03F2" w:rsidRDefault="00EF03F2" w:rsidP="00EF03F2">
      <w:pPr>
        <w:jc w:val="center"/>
      </w:pPr>
      <w:r w:rsidRPr="00EF03F2">
        <w:drawing>
          <wp:inline distT="0" distB="0" distL="0" distR="0" wp14:anchorId="648541AD" wp14:editId="4B2618A9">
            <wp:extent cx="4343400" cy="347148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3870" cy="3487844"/>
                    </a:xfrm>
                    <a:prstGeom prst="rect">
                      <a:avLst/>
                    </a:prstGeom>
                  </pic:spPr>
                </pic:pic>
              </a:graphicData>
            </a:graphic>
          </wp:inline>
        </w:drawing>
      </w:r>
    </w:p>
    <w:p w14:paraId="1B71EEFA" w14:textId="0DD8AF5B" w:rsidR="00EF03F2" w:rsidRDefault="00F209EB" w:rsidP="00EF03F2">
      <w:r>
        <w:t xml:space="preserve">Fichier </w:t>
      </w:r>
      <w:r w:rsidRPr="00F209EB">
        <w:rPr>
          <w:rStyle w:val="Sous-titreCar"/>
        </w:rPr>
        <w:t>users</w:t>
      </w:r>
      <w:r>
        <w:t xml:space="preserve"> : on spécifie le group auquel appartient l’utilisateur </w:t>
      </w:r>
      <w:r w:rsidRPr="00F209EB">
        <w:rPr>
          <w:rStyle w:val="Sous-titreCar"/>
        </w:rPr>
        <w:t>bob</w:t>
      </w:r>
      <w:r>
        <w:t>.</w:t>
      </w:r>
    </w:p>
    <w:p w14:paraId="77FF432A" w14:textId="5E49052B" w:rsidR="00F209EB" w:rsidRDefault="00F209EB" w:rsidP="00F209EB">
      <w:pPr>
        <w:jc w:val="center"/>
      </w:pPr>
      <w:r w:rsidRPr="00F209EB">
        <w:drawing>
          <wp:inline distT="0" distB="0" distL="0" distR="0" wp14:anchorId="11B14707" wp14:editId="30DBFA43">
            <wp:extent cx="4221480" cy="3374038"/>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1043" cy="3381682"/>
                    </a:xfrm>
                    <a:prstGeom prst="rect">
                      <a:avLst/>
                    </a:prstGeom>
                  </pic:spPr>
                </pic:pic>
              </a:graphicData>
            </a:graphic>
          </wp:inline>
        </w:drawing>
      </w:r>
    </w:p>
    <w:p w14:paraId="32583B08" w14:textId="7DDD77C5" w:rsidR="00801E84" w:rsidRDefault="00801E84">
      <w:pPr>
        <w:tabs>
          <w:tab w:val="clear" w:pos="4536"/>
          <w:tab w:val="clear" w:pos="9072"/>
        </w:tabs>
      </w:pPr>
      <w:r>
        <w:br w:type="page"/>
      </w:r>
    </w:p>
    <w:p w14:paraId="3448C6EA" w14:textId="0964D467" w:rsidR="00801E84" w:rsidRDefault="00801E84" w:rsidP="00801E84">
      <w:pPr>
        <w:pStyle w:val="Titre2"/>
      </w:pPr>
      <w:r>
        <w:lastRenderedPageBreak/>
        <w:t>Question 4</w:t>
      </w:r>
    </w:p>
    <w:p w14:paraId="7C35283D" w14:textId="1E55AE8A" w:rsidR="00FD319F" w:rsidRDefault="00FD319F" w:rsidP="00FD319F"/>
    <w:p w14:paraId="581599B5" w14:textId="0D811BD7" w:rsidR="00FD319F" w:rsidRDefault="00FD319F" w:rsidP="00FD319F">
      <w:r>
        <w:t xml:space="preserve">Après avoir modifié la version de </w:t>
      </w:r>
      <w:r w:rsidRPr="00FD319F">
        <w:rPr>
          <w:rStyle w:val="Sous-titreCar"/>
        </w:rPr>
        <w:t>wpa=3</w:t>
      </w:r>
      <w:r>
        <w:t xml:space="preserve"> dans le fichier </w:t>
      </w:r>
      <w:r w:rsidRPr="00FD319F">
        <w:rPr>
          <w:rStyle w:val="Sous-titreCar"/>
        </w:rPr>
        <w:t>ho</w:t>
      </w:r>
      <w:r>
        <w:rPr>
          <w:rStyle w:val="Sous-titreCar"/>
        </w:rPr>
        <w:t>s</w:t>
      </w:r>
      <w:r w:rsidRPr="00FD319F">
        <w:rPr>
          <w:rStyle w:val="Sous-titreCar"/>
        </w:rPr>
        <w:t>tapd.conf</w:t>
      </w:r>
      <w:r>
        <w:t>, on tente à nouveau de se connecter, la connexion semble prendre sensiblement plus de temps.</w:t>
      </w:r>
    </w:p>
    <w:p w14:paraId="382B6B0D" w14:textId="74B6B6B9" w:rsidR="00FD319F" w:rsidRDefault="00FD319F" w:rsidP="00FD319F"/>
    <w:p w14:paraId="208CD1B8" w14:textId="39507EBB" w:rsidR="00FD319F" w:rsidRDefault="00FD319F" w:rsidP="00FD319F">
      <w:pPr>
        <w:jc w:val="center"/>
      </w:pPr>
      <w:r w:rsidRPr="00FD319F">
        <w:drawing>
          <wp:inline distT="0" distB="0" distL="0" distR="0" wp14:anchorId="57290C9C" wp14:editId="485D2B3C">
            <wp:extent cx="4998720" cy="3995251"/>
            <wp:effectExtent l="0" t="0" r="508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4285" cy="4007691"/>
                    </a:xfrm>
                    <a:prstGeom prst="rect">
                      <a:avLst/>
                    </a:prstGeom>
                  </pic:spPr>
                </pic:pic>
              </a:graphicData>
            </a:graphic>
          </wp:inline>
        </w:drawing>
      </w:r>
    </w:p>
    <w:p w14:paraId="601A8EEB" w14:textId="74C6EDAC" w:rsidR="00FD319F" w:rsidRDefault="00FD319F" w:rsidP="00FD319F">
      <w:pPr>
        <w:pStyle w:val="Titre2"/>
      </w:pPr>
      <w:r>
        <w:t>Question 5</w:t>
      </w:r>
    </w:p>
    <w:p w14:paraId="0E98E6F5" w14:textId="1AE10811" w:rsidR="00FD319F" w:rsidRDefault="00FD319F" w:rsidP="00FD319F"/>
    <w:p w14:paraId="45FF3D75" w14:textId="3E864790" w:rsidR="00FD319F" w:rsidRPr="00FD319F" w:rsidRDefault="00FD319F" w:rsidP="00FD319F">
      <w:r w:rsidRPr="00FD319F">
        <w:t>WPA3 est une meilleure sécurité Wi-Fi que WPA2. Il rend plus difficile pour les pirates de deviner les mots de passe, offre un cryptage plus fort et protège mieux les réseaux sans fil. De plus, il fonctionne bien avec les appareils plus anciens en les gardant sécurisés.</w:t>
      </w:r>
    </w:p>
    <w:sectPr w:rsidR="00FD319F" w:rsidRPr="00FD319F" w:rsidSect="0045605B">
      <w:headerReference w:type="default" r:id="rId3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16F69" w14:textId="77777777" w:rsidR="00A437FB" w:rsidRDefault="00A437FB" w:rsidP="0045605B">
      <w:r>
        <w:separator/>
      </w:r>
    </w:p>
  </w:endnote>
  <w:endnote w:type="continuationSeparator" w:id="0">
    <w:p w14:paraId="7F8280F7" w14:textId="77777777" w:rsidR="00A437FB" w:rsidRDefault="00A437FB" w:rsidP="00456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F Pro Rounded Light">
    <w:altName w:val="SF PRO ROUNDED LIGH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F Pro Rounded">
    <w:panose1 w:val="00000000000000000000"/>
    <w:charset w:val="00"/>
    <w:family w:val="auto"/>
    <w:notTrueType/>
    <w:pitch w:val="variable"/>
    <w:sig w:usb0="E10002FF" w:usb1="5241ECFF" w:usb2="04008020" w:usb3="00000000" w:csb0="0000019F" w:csb1="00000000"/>
  </w:font>
  <w:font w:name="SF Pro Rounded Medium">
    <w:altName w:val="SF PRO ROUNDED MEDIUM"/>
    <w:panose1 w:val="00000000000000000000"/>
    <w:charset w:val="00"/>
    <w:family w:val="auto"/>
    <w:notTrueType/>
    <w:pitch w:val="variable"/>
    <w:sig w:usb0="E10002FF" w:usb1="5241ECFF" w:usb2="04008020" w:usb3="00000000" w:csb0="0000019F" w:csb1="00000000"/>
  </w:font>
  <w:font w:name="SF Mono">
    <w:panose1 w:val="020B0009000002000000"/>
    <w:charset w:val="00"/>
    <w:family w:val="modern"/>
    <w:notTrueType/>
    <w:pitch w:val="fixed"/>
    <w:sig w:usb0="2000028F" w:usb1="000018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DDB92" w14:textId="77777777" w:rsidR="00A437FB" w:rsidRDefault="00A437FB" w:rsidP="0045605B">
      <w:r>
        <w:separator/>
      </w:r>
    </w:p>
  </w:footnote>
  <w:footnote w:type="continuationSeparator" w:id="0">
    <w:p w14:paraId="1106FEF3" w14:textId="77777777" w:rsidR="00A437FB" w:rsidRDefault="00A437FB" w:rsidP="00456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DB667" w14:textId="77777777" w:rsidR="0045605B" w:rsidRPr="0045605B" w:rsidRDefault="0045605B" w:rsidP="0045605B">
    <w:pPr>
      <w:pStyle w:val="En-tte"/>
    </w:pPr>
    <w:r w:rsidRPr="0045605B">
      <w:rPr>
        <w:noProof/>
      </w:rPr>
      <w:drawing>
        <wp:anchor distT="0" distB="0" distL="114300" distR="114300" simplePos="0" relativeHeight="251658240" behindDoc="0" locked="0" layoutInCell="1" allowOverlap="1" wp14:anchorId="298645AE" wp14:editId="1F2BF343">
          <wp:simplePos x="0" y="0"/>
          <wp:positionH relativeFrom="margin">
            <wp:posOffset>5337709</wp:posOffset>
          </wp:positionH>
          <wp:positionV relativeFrom="margin">
            <wp:posOffset>-642988</wp:posOffset>
          </wp:positionV>
          <wp:extent cx="1469390" cy="478790"/>
          <wp:effectExtent l="0" t="0" r="3810" b="3810"/>
          <wp:wrapSquare wrapText="bothSides"/>
          <wp:docPr id="1735555463" name="Image 1" descr="Espace Presse - Ef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ace Presse - Efrei"/>
                  <pic:cNvPicPr>
                    <a:picLocks noChangeAspect="1" noChangeArrowheads="1"/>
                  </pic:cNvPicPr>
                </pic:nvPicPr>
                <pic:blipFill>
                  <a:blip r:embed="rId1">
                    <a:alphaModFix amt="35000"/>
                    <a:extLst>
                      <a:ext uri="{28A0092B-C50C-407E-A947-70E740481C1C}">
                        <a14:useLocalDpi xmlns:a14="http://schemas.microsoft.com/office/drawing/2010/main" val="0"/>
                      </a:ext>
                    </a:extLst>
                  </a:blip>
                  <a:srcRect/>
                  <a:stretch>
                    <a:fillRect/>
                  </a:stretch>
                </pic:blipFill>
                <pic:spPr bwMode="auto">
                  <a:xfrm>
                    <a:off x="0" y="0"/>
                    <a:ext cx="1469390" cy="47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05B">
      <w:t>Thomas PEUGNET</w:t>
    </w:r>
  </w:p>
  <w:p w14:paraId="523B750B" w14:textId="77777777" w:rsidR="0045605B" w:rsidRDefault="0045605B" w:rsidP="0045605B">
    <w:pPr>
      <w:pStyle w:val="En-tte"/>
    </w:pPr>
    <w:r w:rsidRPr="0045605B">
      <w:t>M1 Réseaux et Sécurité – RS3</w:t>
    </w:r>
  </w:p>
  <w:p w14:paraId="4E0608ED" w14:textId="77777777" w:rsidR="0045605B" w:rsidRDefault="0045605B" w:rsidP="0045605B">
    <w:pPr>
      <w:pStyle w:val="En-tte"/>
    </w:pPr>
    <w:r>
      <w:fldChar w:fldCharType="begin"/>
    </w:r>
    <w:r>
      <w:instrText xml:space="preserve"> INCLUDEPICTURE "https://www.efrei.fr/wp-content/uploads/2022/01/LOGO_EFREI-PRINT_EFREI-WEB.png" \* MERGEFORMATINET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65862"/>
    <w:multiLevelType w:val="hybridMultilevel"/>
    <w:tmpl w:val="34D2A66A"/>
    <w:lvl w:ilvl="0" w:tplc="9208B786">
      <w:numFmt w:val="bullet"/>
      <w:lvlText w:val="-"/>
      <w:lvlJc w:val="left"/>
      <w:pPr>
        <w:ind w:left="720" w:hanging="360"/>
      </w:pPr>
      <w:rPr>
        <w:rFonts w:ascii="SF Pro Rounded Light" w:eastAsiaTheme="minorHAnsi" w:hAnsi="SF Pro Rounded Ligh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8AE6B26"/>
    <w:multiLevelType w:val="hybridMultilevel"/>
    <w:tmpl w:val="0166F41E"/>
    <w:lvl w:ilvl="0" w:tplc="1C565276">
      <w:numFmt w:val="bullet"/>
      <w:lvlText w:val="-"/>
      <w:lvlJc w:val="left"/>
      <w:pPr>
        <w:ind w:left="720" w:hanging="360"/>
      </w:pPr>
      <w:rPr>
        <w:rFonts w:ascii="SF Pro Rounded Light" w:eastAsiaTheme="minorHAnsi" w:hAnsi="SF Pro Rounded Ligh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activeWritingStyle w:appName="MSWord" w:lang="fr-FR" w:vendorID="64" w:dllVersion="4096" w:nlCheck="1" w:checkStyle="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CA3"/>
    <w:rsid w:val="0011397D"/>
    <w:rsid w:val="00185D84"/>
    <w:rsid w:val="001D4759"/>
    <w:rsid w:val="00252121"/>
    <w:rsid w:val="00273D3A"/>
    <w:rsid w:val="002866EE"/>
    <w:rsid w:val="002D3860"/>
    <w:rsid w:val="002D5411"/>
    <w:rsid w:val="002E2206"/>
    <w:rsid w:val="0030077E"/>
    <w:rsid w:val="00357862"/>
    <w:rsid w:val="00373D7F"/>
    <w:rsid w:val="00425C58"/>
    <w:rsid w:val="0045605B"/>
    <w:rsid w:val="004C4F8E"/>
    <w:rsid w:val="004E32FC"/>
    <w:rsid w:val="004E63A1"/>
    <w:rsid w:val="004F5907"/>
    <w:rsid w:val="004F6E37"/>
    <w:rsid w:val="00515B1B"/>
    <w:rsid w:val="0052311A"/>
    <w:rsid w:val="00556048"/>
    <w:rsid w:val="00565CA3"/>
    <w:rsid w:val="0059464B"/>
    <w:rsid w:val="005C5428"/>
    <w:rsid w:val="00676149"/>
    <w:rsid w:val="006A3EE0"/>
    <w:rsid w:val="006E7B2F"/>
    <w:rsid w:val="00703768"/>
    <w:rsid w:val="007920D9"/>
    <w:rsid w:val="00801E84"/>
    <w:rsid w:val="00837E2E"/>
    <w:rsid w:val="008705FD"/>
    <w:rsid w:val="00897002"/>
    <w:rsid w:val="008E2D5A"/>
    <w:rsid w:val="00913FE2"/>
    <w:rsid w:val="00964AE3"/>
    <w:rsid w:val="00A437FB"/>
    <w:rsid w:val="00AE27A3"/>
    <w:rsid w:val="00B36291"/>
    <w:rsid w:val="00B726D8"/>
    <w:rsid w:val="00B83B17"/>
    <w:rsid w:val="00BB1074"/>
    <w:rsid w:val="00BB3E85"/>
    <w:rsid w:val="00C212FA"/>
    <w:rsid w:val="00C76586"/>
    <w:rsid w:val="00CA3862"/>
    <w:rsid w:val="00DA45B1"/>
    <w:rsid w:val="00DD329D"/>
    <w:rsid w:val="00DE398C"/>
    <w:rsid w:val="00E246D7"/>
    <w:rsid w:val="00E25860"/>
    <w:rsid w:val="00E31141"/>
    <w:rsid w:val="00E47E63"/>
    <w:rsid w:val="00EF03F2"/>
    <w:rsid w:val="00F209EB"/>
    <w:rsid w:val="00F41DEC"/>
    <w:rsid w:val="00FD31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60DD4"/>
  <w15:chartTrackingRefBased/>
  <w15:docId w15:val="{03ECFC0C-1369-DE4D-B65B-7E2B8286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05B"/>
    <w:pPr>
      <w:tabs>
        <w:tab w:val="center" w:pos="4536"/>
        <w:tab w:val="right" w:pos="9072"/>
      </w:tabs>
    </w:pPr>
    <w:rPr>
      <w:rFonts w:ascii="SF Pro Rounded Light" w:hAnsi="SF Pro Rounded Light"/>
    </w:rPr>
  </w:style>
  <w:style w:type="paragraph" w:styleId="Titre1">
    <w:name w:val="heading 1"/>
    <w:basedOn w:val="Normal"/>
    <w:next w:val="Normal"/>
    <w:link w:val="Titre1Car"/>
    <w:uiPriority w:val="9"/>
    <w:qFormat/>
    <w:rsid w:val="0045605B"/>
    <w:pPr>
      <w:keepNext/>
      <w:keepLines/>
      <w:spacing w:before="240"/>
      <w:outlineLvl w:val="0"/>
    </w:pPr>
    <w:rPr>
      <w:rFonts w:ascii="SF Pro Rounded" w:eastAsiaTheme="majorEastAsia" w:hAnsi="SF Pro Rounded" w:cstheme="majorBidi"/>
      <w:color w:val="2F5496" w:themeColor="accent1" w:themeShade="BF"/>
      <w:sz w:val="32"/>
      <w:szCs w:val="32"/>
    </w:rPr>
  </w:style>
  <w:style w:type="paragraph" w:styleId="Titre2">
    <w:name w:val="heading 2"/>
    <w:basedOn w:val="Normal"/>
    <w:next w:val="Normal"/>
    <w:link w:val="Titre2Car"/>
    <w:uiPriority w:val="9"/>
    <w:unhideWhenUsed/>
    <w:qFormat/>
    <w:rsid w:val="0045605B"/>
    <w:pPr>
      <w:keepNext/>
      <w:keepLines/>
      <w:spacing w:before="40"/>
      <w:outlineLvl w:val="1"/>
    </w:pPr>
    <w:rPr>
      <w:rFonts w:eastAsiaTheme="majorEastAsia"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5605B"/>
  </w:style>
  <w:style w:type="character" w:customStyle="1" w:styleId="En-tteCar">
    <w:name w:val="En-tête Car"/>
    <w:basedOn w:val="Policepardfaut"/>
    <w:link w:val="En-tte"/>
    <w:uiPriority w:val="99"/>
    <w:rsid w:val="0045605B"/>
  </w:style>
  <w:style w:type="paragraph" w:styleId="Pieddepage">
    <w:name w:val="footer"/>
    <w:basedOn w:val="Normal"/>
    <w:link w:val="PieddepageCar"/>
    <w:uiPriority w:val="99"/>
    <w:unhideWhenUsed/>
    <w:rsid w:val="0045605B"/>
  </w:style>
  <w:style w:type="character" w:customStyle="1" w:styleId="PieddepageCar">
    <w:name w:val="Pied de page Car"/>
    <w:basedOn w:val="Policepardfaut"/>
    <w:link w:val="Pieddepage"/>
    <w:uiPriority w:val="99"/>
    <w:rsid w:val="0045605B"/>
  </w:style>
  <w:style w:type="character" w:customStyle="1" w:styleId="Titre1Car">
    <w:name w:val="Titre 1 Car"/>
    <w:basedOn w:val="Policepardfaut"/>
    <w:link w:val="Titre1"/>
    <w:uiPriority w:val="9"/>
    <w:rsid w:val="0045605B"/>
    <w:rPr>
      <w:rFonts w:ascii="SF Pro Rounded" w:eastAsiaTheme="majorEastAsia" w:hAnsi="SF Pro Rounded" w:cstheme="majorBidi"/>
      <w:color w:val="2F5496" w:themeColor="accent1" w:themeShade="BF"/>
      <w:sz w:val="32"/>
      <w:szCs w:val="32"/>
    </w:rPr>
  </w:style>
  <w:style w:type="paragraph" w:styleId="Titre">
    <w:name w:val="Title"/>
    <w:basedOn w:val="Normal"/>
    <w:next w:val="Normal"/>
    <w:link w:val="TitreCar"/>
    <w:uiPriority w:val="10"/>
    <w:qFormat/>
    <w:rsid w:val="0045605B"/>
    <w:pPr>
      <w:contextualSpacing/>
      <w:jc w:val="center"/>
    </w:pPr>
    <w:rPr>
      <w:rFonts w:ascii="SF Pro Rounded Medium" w:eastAsiaTheme="majorEastAsia" w:hAnsi="SF Pro Rounded Medium" w:cstheme="majorBidi"/>
      <w:color w:val="4472C4" w:themeColor="accent1"/>
      <w:spacing w:val="-10"/>
      <w:kern w:val="28"/>
      <w:sz w:val="56"/>
      <w:szCs w:val="56"/>
    </w:rPr>
  </w:style>
  <w:style w:type="character" w:customStyle="1" w:styleId="TitreCar">
    <w:name w:val="Titre Car"/>
    <w:basedOn w:val="Policepardfaut"/>
    <w:link w:val="Titre"/>
    <w:uiPriority w:val="10"/>
    <w:rsid w:val="0045605B"/>
    <w:rPr>
      <w:rFonts w:ascii="SF Pro Rounded Medium" w:eastAsiaTheme="majorEastAsia" w:hAnsi="SF Pro Rounded Medium" w:cstheme="majorBidi"/>
      <w:color w:val="4472C4" w:themeColor="accent1"/>
      <w:spacing w:val="-10"/>
      <w:kern w:val="28"/>
      <w:sz w:val="56"/>
      <w:szCs w:val="56"/>
    </w:rPr>
  </w:style>
  <w:style w:type="character" w:customStyle="1" w:styleId="Titre2Car">
    <w:name w:val="Titre 2 Car"/>
    <w:basedOn w:val="Policepardfaut"/>
    <w:link w:val="Titre2"/>
    <w:uiPriority w:val="9"/>
    <w:rsid w:val="0045605B"/>
    <w:rPr>
      <w:rFonts w:ascii="SF Pro Rounded Light" w:eastAsiaTheme="majorEastAsia" w:hAnsi="SF Pro Rounded Light" w:cstheme="majorBidi"/>
      <w:color w:val="2F5496" w:themeColor="accent1" w:themeShade="BF"/>
      <w:sz w:val="26"/>
      <w:szCs w:val="26"/>
    </w:rPr>
  </w:style>
  <w:style w:type="paragraph" w:styleId="Sous-titre">
    <w:name w:val="Subtitle"/>
    <w:aliases w:val="Code"/>
    <w:basedOn w:val="Normal"/>
    <w:next w:val="Normal"/>
    <w:link w:val="Sous-titreCar"/>
    <w:uiPriority w:val="11"/>
    <w:qFormat/>
    <w:rsid w:val="00B83B17"/>
    <w:pPr>
      <w:numPr>
        <w:ilvl w:val="1"/>
      </w:numPr>
      <w:spacing w:after="160"/>
    </w:pPr>
    <w:rPr>
      <w:rFonts w:ascii="SF Mono" w:eastAsiaTheme="minorEastAsia" w:hAnsi="SF Mono"/>
      <w:b/>
      <w:color w:val="5A5A5A" w:themeColor="text1" w:themeTint="A5"/>
      <w:spacing w:val="15"/>
      <w:sz w:val="18"/>
      <w:szCs w:val="22"/>
    </w:rPr>
  </w:style>
  <w:style w:type="character" w:customStyle="1" w:styleId="Sous-titreCar">
    <w:name w:val="Sous-titre Car"/>
    <w:aliases w:val="Code Car"/>
    <w:basedOn w:val="Policepardfaut"/>
    <w:link w:val="Sous-titre"/>
    <w:uiPriority w:val="11"/>
    <w:rsid w:val="00B83B17"/>
    <w:rPr>
      <w:rFonts w:ascii="SF Mono" w:eastAsiaTheme="minorEastAsia" w:hAnsi="SF Mono"/>
      <w:b/>
      <w:color w:val="5A5A5A" w:themeColor="text1" w:themeTint="A5"/>
      <w:spacing w:val="15"/>
      <w:sz w:val="18"/>
      <w:szCs w:val="22"/>
    </w:rPr>
  </w:style>
  <w:style w:type="paragraph" w:styleId="Paragraphedeliste">
    <w:name w:val="List Paragraph"/>
    <w:basedOn w:val="Normal"/>
    <w:uiPriority w:val="34"/>
    <w:qFormat/>
    <w:rsid w:val="00E47E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0571713">
      <w:bodyDiv w:val="1"/>
      <w:marLeft w:val="0"/>
      <w:marRight w:val="0"/>
      <w:marTop w:val="0"/>
      <w:marBottom w:val="0"/>
      <w:divBdr>
        <w:top w:val="none" w:sz="0" w:space="0" w:color="auto"/>
        <w:left w:val="none" w:sz="0" w:space="0" w:color="auto"/>
        <w:bottom w:val="none" w:sz="0" w:space="0" w:color="auto"/>
        <w:right w:val="none" w:sz="0" w:space="0" w:color="auto"/>
      </w:divBdr>
    </w:div>
    <w:div w:id="1536575341">
      <w:bodyDiv w:val="1"/>
      <w:marLeft w:val="0"/>
      <w:marRight w:val="0"/>
      <w:marTop w:val="0"/>
      <w:marBottom w:val="0"/>
      <w:divBdr>
        <w:top w:val="none" w:sz="0" w:space="0" w:color="auto"/>
        <w:left w:val="none" w:sz="0" w:space="0" w:color="auto"/>
        <w:bottom w:val="none" w:sz="0" w:space="0" w:color="auto"/>
        <w:right w:val="none" w:sz="0" w:space="0" w:color="auto"/>
      </w:divBdr>
      <w:divsChild>
        <w:div w:id="1612666878">
          <w:marLeft w:val="0"/>
          <w:marRight w:val="0"/>
          <w:marTop w:val="0"/>
          <w:marBottom w:val="0"/>
          <w:divBdr>
            <w:top w:val="single" w:sz="2" w:space="0" w:color="D9D9E3"/>
            <w:left w:val="single" w:sz="2" w:space="0" w:color="D9D9E3"/>
            <w:bottom w:val="single" w:sz="2" w:space="0" w:color="D9D9E3"/>
            <w:right w:val="single" w:sz="2" w:space="0" w:color="D9D9E3"/>
          </w:divBdr>
          <w:divsChild>
            <w:div w:id="992836069">
              <w:marLeft w:val="0"/>
              <w:marRight w:val="0"/>
              <w:marTop w:val="0"/>
              <w:marBottom w:val="0"/>
              <w:divBdr>
                <w:top w:val="single" w:sz="2" w:space="0" w:color="D9D9E3"/>
                <w:left w:val="single" w:sz="2" w:space="0" w:color="D9D9E3"/>
                <w:bottom w:val="single" w:sz="2" w:space="0" w:color="D9D9E3"/>
                <w:right w:val="single" w:sz="2" w:space="0" w:color="D9D9E3"/>
              </w:divBdr>
              <w:divsChild>
                <w:div w:id="628363967">
                  <w:marLeft w:val="0"/>
                  <w:marRight w:val="0"/>
                  <w:marTop w:val="0"/>
                  <w:marBottom w:val="0"/>
                  <w:divBdr>
                    <w:top w:val="single" w:sz="2" w:space="0" w:color="D9D9E3"/>
                    <w:left w:val="single" w:sz="2" w:space="0" w:color="D9D9E3"/>
                    <w:bottom w:val="single" w:sz="2" w:space="0" w:color="D9D9E3"/>
                    <w:right w:val="single" w:sz="2" w:space="0" w:color="D9D9E3"/>
                  </w:divBdr>
                  <w:divsChild>
                    <w:div w:id="410390887">
                      <w:marLeft w:val="0"/>
                      <w:marRight w:val="0"/>
                      <w:marTop w:val="0"/>
                      <w:marBottom w:val="0"/>
                      <w:divBdr>
                        <w:top w:val="single" w:sz="2" w:space="0" w:color="D9D9E3"/>
                        <w:left w:val="single" w:sz="2" w:space="0" w:color="D9D9E3"/>
                        <w:bottom w:val="single" w:sz="2" w:space="0" w:color="D9D9E3"/>
                        <w:right w:val="single" w:sz="2" w:space="0" w:color="D9D9E3"/>
                      </w:divBdr>
                      <w:divsChild>
                        <w:div w:id="441997365">
                          <w:marLeft w:val="0"/>
                          <w:marRight w:val="0"/>
                          <w:marTop w:val="0"/>
                          <w:marBottom w:val="0"/>
                          <w:divBdr>
                            <w:top w:val="single" w:sz="2" w:space="0" w:color="auto"/>
                            <w:left w:val="single" w:sz="2" w:space="0" w:color="auto"/>
                            <w:bottom w:val="single" w:sz="6" w:space="0" w:color="auto"/>
                            <w:right w:val="single" w:sz="2" w:space="0" w:color="auto"/>
                          </w:divBdr>
                          <w:divsChild>
                            <w:div w:id="140315396">
                              <w:marLeft w:val="0"/>
                              <w:marRight w:val="0"/>
                              <w:marTop w:val="100"/>
                              <w:marBottom w:val="100"/>
                              <w:divBdr>
                                <w:top w:val="single" w:sz="2" w:space="0" w:color="D9D9E3"/>
                                <w:left w:val="single" w:sz="2" w:space="0" w:color="D9D9E3"/>
                                <w:bottom w:val="single" w:sz="2" w:space="0" w:color="D9D9E3"/>
                                <w:right w:val="single" w:sz="2" w:space="0" w:color="D9D9E3"/>
                              </w:divBdr>
                              <w:divsChild>
                                <w:div w:id="637688351">
                                  <w:marLeft w:val="0"/>
                                  <w:marRight w:val="0"/>
                                  <w:marTop w:val="0"/>
                                  <w:marBottom w:val="0"/>
                                  <w:divBdr>
                                    <w:top w:val="single" w:sz="2" w:space="0" w:color="D9D9E3"/>
                                    <w:left w:val="single" w:sz="2" w:space="0" w:color="D9D9E3"/>
                                    <w:bottom w:val="single" w:sz="2" w:space="0" w:color="D9D9E3"/>
                                    <w:right w:val="single" w:sz="2" w:space="0" w:color="D9D9E3"/>
                                  </w:divBdr>
                                  <w:divsChild>
                                    <w:div w:id="2051801499">
                                      <w:marLeft w:val="0"/>
                                      <w:marRight w:val="0"/>
                                      <w:marTop w:val="0"/>
                                      <w:marBottom w:val="0"/>
                                      <w:divBdr>
                                        <w:top w:val="single" w:sz="2" w:space="0" w:color="D9D9E3"/>
                                        <w:left w:val="single" w:sz="2" w:space="0" w:color="D9D9E3"/>
                                        <w:bottom w:val="single" w:sz="2" w:space="0" w:color="D9D9E3"/>
                                        <w:right w:val="single" w:sz="2" w:space="0" w:color="D9D9E3"/>
                                      </w:divBdr>
                                      <w:divsChild>
                                        <w:div w:id="1209536179">
                                          <w:marLeft w:val="0"/>
                                          <w:marRight w:val="0"/>
                                          <w:marTop w:val="0"/>
                                          <w:marBottom w:val="0"/>
                                          <w:divBdr>
                                            <w:top w:val="single" w:sz="2" w:space="0" w:color="D9D9E3"/>
                                            <w:left w:val="single" w:sz="2" w:space="0" w:color="D9D9E3"/>
                                            <w:bottom w:val="single" w:sz="2" w:space="0" w:color="D9D9E3"/>
                                            <w:right w:val="single" w:sz="2" w:space="0" w:color="D9D9E3"/>
                                          </w:divBdr>
                                          <w:divsChild>
                                            <w:div w:id="181626809">
                                              <w:marLeft w:val="0"/>
                                              <w:marRight w:val="0"/>
                                              <w:marTop w:val="0"/>
                                              <w:marBottom w:val="0"/>
                                              <w:divBdr>
                                                <w:top w:val="single" w:sz="2" w:space="0" w:color="D9D9E3"/>
                                                <w:left w:val="single" w:sz="2" w:space="0" w:color="D9D9E3"/>
                                                <w:bottom w:val="single" w:sz="2" w:space="0" w:color="D9D9E3"/>
                                                <w:right w:val="single" w:sz="2" w:space="0" w:color="D9D9E3"/>
                                              </w:divBdr>
                                              <w:divsChild>
                                                <w:div w:id="1875146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32590083">
          <w:marLeft w:val="0"/>
          <w:marRight w:val="0"/>
          <w:marTop w:val="0"/>
          <w:marBottom w:val="0"/>
          <w:divBdr>
            <w:top w:val="none" w:sz="0" w:space="0" w:color="auto"/>
            <w:left w:val="none" w:sz="0" w:space="0" w:color="auto"/>
            <w:bottom w:val="none" w:sz="0" w:space="0" w:color="auto"/>
            <w:right w:val="none" w:sz="0" w:space="0" w:color="auto"/>
          </w:divBdr>
          <w:divsChild>
            <w:div w:id="1317952614">
              <w:marLeft w:val="0"/>
              <w:marRight w:val="0"/>
              <w:marTop w:val="0"/>
              <w:marBottom w:val="0"/>
              <w:divBdr>
                <w:top w:val="single" w:sz="2" w:space="0" w:color="D9D9E3"/>
                <w:left w:val="single" w:sz="2" w:space="0" w:color="D9D9E3"/>
                <w:bottom w:val="single" w:sz="2" w:space="0" w:color="D9D9E3"/>
                <w:right w:val="single" w:sz="2" w:space="0" w:color="D9D9E3"/>
              </w:divBdr>
              <w:divsChild>
                <w:div w:id="1219901199">
                  <w:marLeft w:val="0"/>
                  <w:marRight w:val="0"/>
                  <w:marTop w:val="0"/>
                  <w:marBottom w:val="0"/>
                  <w:divBdr>
                    <w:top w:val="single" w:sz="2" w:space="0" w:color="D9D9E3"/>
                    <w:left w:val="single" w:sz="2" w:space="0" w:color="D9D9E3"/>
                    <w:bottom w:val="single" w:sz="2" w:space="0" w:color="D9D9E3"/>
                    <w:right w:val="single" w:sz="2" w:space="0" w:color="D9D9E3"/>
                  </w:divBdr>
                  <w:divsChild>
                    <w:div w:id="1481458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4121253">
      <w:bodyDiv w:val="1"/>
      <w:marLeft w:val="0"/>
      <w:marRight w:val="0"/>
      <w:marTop w:val="0"/>
      <w:marBottom w:val="0"/>
      <w:divBdr>
        <w:top w:val="none" w:sz="0" w:space="0" w:color="auto"/>
        <w:left w:val="none" w:sz="0" w:space="0" w:color="auto"/>
        <w:bottom w:val="none" w:sz="0" w:space="0" w:color="auto"/>
        <w:right w:val="none" w:sz="0" w:space="0" w:color="auto"/>
      </w:divBdr>
    </w:div>
    <w:div w:id="2130198028">
      <w:bodyDiv w:val="1"/>
      <w:marLeft w:val="0"/>
      <w:marRight w:val="0"/>
      <w:marTop w:val="0"/>
      <w:marBottom w:val="0"/>
      <w:divBdr>
        <w:top w:val="none" w:sz="0" w:space="0" w:color="auto"/>
        <w:left w:val="none" w:sz="0" w:space="0" w:color="auto"/>
        <w:bottom w:val="none" w:sz="0" w:space="0" w:color="auto"/>
        <w:right w:val="none" w:sz="0" w:space="0" w:color="auto"/>
      </w:divBdr>
      <w:divsChild>
        <w:div w:id="566189177">
          <w:marLeft w:val="0"/>
          <w:marRight w:val="0"/>
          <w:marTop w:val="0"/>
          <w:marBottom w:val="0"/>
          <w:divBdr>
            <w:top w:val="single" w:sz="2" w:space="0" w:color="D9D9E3"/>
            <w:left w:val="single" w:sz="2" w:space="0" w:color="D9D9E3"/>
            <w:bottom w:val="single" w:sz="2" w:space="0" w:color="D9D9E3"/>
            <w:right w:val="single" w:sz="2" w:space="0" w:color="D9D9E3"/>
          </w:divBdr>
          <w:divsChild>
            <w:div w:id="596138098">
              <w:marLeft w:val="0"/>
              <w:marRight w:val="0"/>
              <w:marTop w:val="0"/>
              <w:marBottom w:val="0"/>
              <w:divBdr>
                <w:top w:val="single" w:sz="2" w:space="0" w:color="D9D9E3"/>
                <w:left w:val="single" w:sz="2" w:space="0" w:color="D9D9E3"/>
                <w:bottom w:val="single" w:sz="2" w:space="0" w:color="D9D9E3"/>
                <w:right w:val="single" w:sz="2" w:space="0" w:color="D9D9E3"/>
              </w:divBdr>
              <w:divsChild>
                <w:div w:id="1187602159">
                  <w:marLeft w:val="0"/>
                  <w:marRight w:val="0"/>
                  <w:marTop w:val="0"/>
                  <w:marBottom w:val="0"/>
                  <w:divBdr>
                    <w:top w:val="single" w:sz="2" w:space="0" w:color="D9D9E3"/>
                    <w:left w:val="single" w:sz="2" w:space="0" w:color="D9D9E3"/>
                    <w:bottom w:val="single" w:sz="2" w:space="0" w:color="D9D9E3"/>
                    <w:right w:val="single" w:sz="2" w:space="0" w:color="D9D9E3"/>
                  </w:divBdr>
                  <w:divsChild>
                    <w:div w:id="560793912">
                      <w:marLeft w:val="0"/>
                      <w:marRight w:val="0"/>
                      <w:marTop w:val="0"/>
                      <w:marBottom w:val="0"/>
                      <w:divBdr>
                        <w:top w:val="single" w:sz="2" w:space="0" w:color="D9D9E3"/>
                        <w:left w:val="single" w:sz="2" w:space="0" w:color="D9D9E3"/>
                        <w:bottom w:val="single" w:sz="2" w:space="0" w:color="D9D9E3"/>
                        <w:right w:val="single" w:sz="2" w:space="0" w:color="D9D9E3"/>
                      </w:divBdr>
                      <w:divsChild>
                        <w:div w:id="340814679">
                          <w:marLeft w:val="0"/>
                          <w:marRight w:val="0"/>
                          <w:marTop w:val="0"/>
                          <w:marBottom w:val="0"/>
                          <w:divBdr>
                            <w:top w:val="single" w:sz="2" w:space="0" w:color="auto"/>
                            <w:left w:val="single" w:sz="2" w:space="0" w:color="auto"/>
                            <w:bottom w:val="single" w:sz="6" w:space="0" w:color="auto"/>
                            <w:right w:val="single" w:sz="2" w:space="0" w:color="auto"/>
                          </w:divBdr>
                          <w:divsChild>
                            <w:div w:id="1227641732">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584386">
                                  <w:marLeft w:val="0"/>
                                  <w:marRight w:val="0"/>
                                  <w:marTop w:val="0"/>
                                  <w:marBottom w:val="0"/>
                                  <w:divBdr>
                                    <w:top w:val="single" w:sz="2" w:space="0" w:color="D9D9E3"/>
                                    <w:left w:val="single" w:sz="2" w:space="0" w:color="D9D9E3"/>
                                    <w:bottom w:val="single" w:sz="2" w:space="0" w:color="D9D9E3"/>
                                    <w:right w:val="single" w:sz="2" w:space="0" w:color="D9D9E3"/>
                                  </w:divBdr>
                                  <w:divsChild>
                                    <w:div w:id="1836603204">
                                      <w:marLeft w:val="0"/>
                                      <w:marRight w:val="0"/>
                                      <w:marTop w:val="0"/>
                                      <w:marBottom w:val="0"/>
                                      <w:divBdr>
                                        <w:top w:val="single" w:sz="2" w:space="0" w:color="D9D9E3"/>
                                        <w:left w:val="single" w:sz="2" w:space="0" w:color="D9D9E3"/>
                                        <w:bottom w:val="single" w:sz="2" w:space="0" w:color="D9D9E3"/>
                                        <w:right w:val="single" w:sz="2" w:space="0" w:color="D9D9E3"/>
                                      </w:divBdr>
                                      <w:divsChild>
                                        <w:div w:id="564419340">
                                          <w:marLeft w:val="0"/>
                                          <w:marRight w:val="0"/>
                                          <w:marTop w:val="0"/>
                                          <w:marBottom w:val="0"/>
                                          <w:divBdr>
                                            <w:top w:val="single" w:sz="2" w:space="0" w:color="D9D9E3"/>
                                            <w:left w:val="single" w:sz="2" w:space="0" w:color="D9D9E3"/>
                                            <w:bottom w:val="single" w:sz="2" w:space="0" w:color="D9D9E3"/>
                                            <w:right w:val="single" w:sz="2" w:space="0" w:color="D9D9E3"/>
                                          </w:divBdr>
                                          <w:divsChild>
                                            <w:div w:id="1698506809">
                                              <w:marLeft w:val="0"/>
                                              <w:marRight w:val="0"/>
                                              <w:marTop w:val="0"/>
                                              <w:marBottom w:val="0"/>
                                              <w:divBdr>
                                                <w:top w:val="single" w:sz="2" w:space="0" w:color="D9D9E3"/>
                                                <w:left w:val="single" w:sz="2" w:space="0" w:color="D9D9E3"/>
                                                <w:bottom w:val="single" w:sz="2" w:space="0" w:color="D9D9E3"/>
                                                <w:right w:val="single" w:sz="2" w:space="0" w:color="D9D9E3"/>
                                              </w:divBdr>
                                              <w:divsChild>
                                                <w:div w:id="2088191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65441770">
          <w:marLeft w:val="0"/>
          <w:marRight w:val="0"/>
          <w:marTop w:val="0"/>
          <w:marBottom w:val="0"/>
          <w:divBdr>
            <w:top w:val="none" w:sz="0" w:space="0" w:color="auto"/>
            <w:left w:val="none" w:sz="0" w:space="0" w:color="auto"/>
            <w:bottom w:val="none" w:sz="0" w:space="0" w:color="auto"/>
            <w:right w:val="none" w:sz="0" w:space="0" w:color="auto"/>
          </w:divBdr>
          <w:divsChild>
            <w:div w:id="1120222835">
              <w:marLeft w:val="0"/>
              <w:marRight w:val="0"/>
              <w:marTop w:val="0"/>
              <w:marBottom w:val="0"/>
              <w:divBdr>
                <w:top w:val="single" w:sz="2" w:space="0" w:color="D9D9E3"/>
                <w:left w:val="single" w:sz="2" w:space="0" w:color="D9D9E3"/>
                <w:bottom w:val="single" w:sz="2" w:space="0" w:color="D9D9E3"/>
                <w:right w:val="single" w:sz="2" w:space="0" w:color="D9D9E3"/>
              </w:divBdr>
              <w:divsChild>
                <w:div w:id="777288988">
                  <w:marLeft w:val="0"/>
                  <w:marRight w:val="0"/>
                  <w:marTop w:val="0"/>
                  <w:marBottom w:val="0"/>
                  <w:divBdr>
                    <w:top w:val="single" w:sz="2" w:space="0" w:color="D9D9E3"/>
                    <w:left w:val="single" w:sz="2" w:space="0" w:color="D9D9E3"/>
                    <w:bottom w:val="single" w:sz="2" w:space="0" w:color="D9D9E3"/>
                    <w:right w:val="single" w:sz="2" w:space="0" w:color="D9D9E3"/>
                  </w:divBdr>
                  <w:divsChild>
                    <w:div w:id="54869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homas/Library/Group%20Containers/UBF8T346G9.Office/User%20Content.localized/Templates.localized/Rendu%20Efrei.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Rendu Efrei.dotx</Template>
  <TotalTime>51</TotalTime>
  <Pages>16</Pages>
  <Words>956</Words>
  <Characters>5261</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PEUGNET</dc:creator>
  <cp:keywords/>
  <dc:description/>
  <cp:lastModifiedBy>Microsoft Office User</cp:lastModifiedBy>
  <cp:revision>40</cp:revision>
  <dcterms:created xsi:type="dcterms:W3CDTF">2023-09-11T09:00:00Z</dcterms:created>
  <dcterms:modified xsi:type="dcterms:W3CDTF">2023-09-13T10:32:00Z</dcterms:modified>
</cp:coreProperties>
</file>